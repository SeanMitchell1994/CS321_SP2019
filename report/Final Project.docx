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845663" w:displacedByCustomXml="next"/>
    <w:bookmarkEnd w:id="0" w:displacedByCustomXml="next"/>
    <w:sdt>
      <w:sdtPr>
        <w:id w:val="961144266"/>
        <w:docPartObj>
          <w:docPartGallery w:val="Cover Pages"/>
          <w:docPartUnique/>
        </w:docPartObj>
      </w:sdtPr>
      <w:sdtEndPr>
        <w:rPr>
          <w:caps/>
          <w:color w:val="FFFFFF" w:themeColor="background1"/>
          <w:spacing w:val="-10"/>
          <w:kern w:val="28"/>
          <w:sz w:val="80"/>
          <w:szCs w:val="80"/>
        </w:rPr>
      </w:sdtEndPr>
      <w:sdtContent>
        <w:p w14:paraId="0394B4FE" w14:textId="797BC795" w:rsidR="004F5B67" w:rsidRDefault="004F5B67">
          <w:r>
            <w:rPr>
              <w:noProof/>
            </w:rPr>
            <mc:AlternateContent>
              <mc:Choice Requires="wpg">
                <w:drawing>
                  <wp:anchor distT="0" distB="0" distL="114300" distR="114300" simplePos="0" relativeHeight="251659264" behindDoc="1" locked="0" layoutInCell="1" allowOverlap="1" wp14:anchorId="7AF02F9D" wp14:editId="6B5F94D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C7AA367" w14:textId="3051D21F" w:rsidR="0050397E" w:rsidRDefault="0050397E">
                                      <w:pPr>
                                        <w:pStyle w:val="NoSpacing"/>
                                        <w:spacing w:before="120"/>
                                        <w:jc w:val="center"/>
                                        <w:rPr>
                                          <w:color w:val="FFFFFF" w:themeColor="background1"/>
                                        </w:rPr>
                                      </w:pPr>
                                      <w:r w:rsidRPr="004F5B67">
                                        <w:t>Sean Mitchell, Megan Haskins</w:t>
                                      </w:r>
                                      <w:r>
                                        <w:t>, and Ansley Solomon</w:t>
                                      </w:r>
                                    </w:p>
                                  </w:sdtContent>
                                </w:sdt>
                                <w:p w14:paraId="27DB5DCB" w14:textId="18481F06" w:rsidR="0050397E" w:rsidRDefault="00836B4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0397E">
                                        <w:rPr>
                                          <w:caps/>
                                          <w:color w:val="FFFFFF" w:themeColor="background1"/>
                                        </w:rPr>
                                        <w:t xml:space="preserve">     </w:t>
                                      </w:r>
                                    </w:sdtContent>
                                  </w:sdt>
                                  <w:r w:rsidR="0050397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0397E">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5A9F124" w14:textId="0BCBE531" w:rsidR="0050397E" w:rsidRDefault="002C5E5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Final Project – UAH Monopoly</w:t>
                                      </w:r>
                                    </w:p>
                                  </w:sdtContent>
                                </w:sdt>
                                <w:p w14:paraId="731E8685" w14:textId="7D1DE111" w:rsidR="0050397E" w:rsidRDefault="0050397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Spring 2019</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F02F9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C7AA367" w14:textId="3051D21F" w:rsidR="0050397E" w:rsidRDefault="0050397E">
                                <w:pPr>
                                  <w:pStyle w:val="NoSpacing"/>
                                  <w:spacing w:before="120"/>
                                  <w:jc w:val="center"/>
                                  <w:rPr>
                                    <w:color w:val="FFFFFF" w:themeColor="background1"/>
                                  </w:rPr>
                                </w:pPr>
                                <w:r w:rsidRPr="004F5B67">
                                  <w:t>Sean Mitchell, Megan Haskins</w:t>
                                </w:r>
                                <w:r>
                                  <w:t>, and Ansley Solomon</w:t>
                                </w:r>
                              </w:p>
                            </w:sdtContent>
                          </w:sdt>
                          <w:p w14:paraId="27DB5DCB" w14:textId="18481F06" w:rsidR="0050397E" w:rsidRDefault="00836B4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0397E">
                                  <w:rPr>
                                    <w:caps/>
                                    <w:color w:val="FFFFFF" w:themeColor="background1"/>
                                  </w:rPr>
                                  <w:t xml:space="preserve">     </w:t>
                                </w:r>
                              </w:sdtContent>
                            </w:sdt>
                            <w:r w:rsidR="0050397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0397E">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5A9F124" w14:textId="0BCBE531" w:rsidR="0050397E" w:rsidRDefault="002C5E5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Final Project – UAH Monopoly</w:t>
                                </w:r>
                              </w:p>
                            </w:sdtContent>
                          </w:sdt>
                          <w:p w14:paraId="731E8685" w14:textId="7D1DE111" w:rsidR="0050397E" w:rsidRDefault="0050397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321-02 Spring 2019</w:t>
                            </w:r>
                          </w:p>
                        </w:txbxContent>
                      </v:textbox>
                    </v:shape>
                    <w10:wrap anchorx="page" anchory="page"/>
                  </v:group>
                </w:pict>
              </mc:Fallback>
            </mc:AlternateContent>
          </w:r>
        </w:p>
        <w:p w14:paraId="4621DF27" w14:textId="4CDDF138" w:rsidR="004F5B67" w:rsidRDefault="004F5B67">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sdt>
      <w:sdtPr>
        <w:rPr>
          <w:rFonts w:asciiTheme="minorHAnsi" w:eastAsiaTheme="minorHAnsi" w:hAnsiTheme="minorHAnsi" w:cstheme="minorBidi"/>
          <w:color w:val="auto"/>
          <w:sz w:val="22"/>
          <w:szCs w:val="22"/>
        </w:rPr>
        <w:id w:val="-828745219"/>
        <w:docPartObj>
          <w:docPartGallery w:val="Table of Contents"/>
          <w:docPartUnique/>
        </w:docPartObj>
      </w:sdtPr>
      <w:sdtEndPr>
        <w:rPr>
          <w:b/>
          <w:bCs/>
          <w:noProof/>
        </w:rPr>
      </w:sdtEndPr>
      <w:sdtContent>
        <w:p w14:paraId="7BA89DDE" w14:textId="2D5F8FF1" w:rsidR="004F5B67" w:rsidRDefault="004F5B67">
          <w:pPr>
            <w:pStyle w:val="TOCHeading"/>
          </w:pPr>
          <w:r>
            <w:t>Contents</w:t>
          </w:r>
        </w:p>
        <w:p w14:paraId="2912A257" w14:textId="2F49851C" w:rsidR="00613077" w:rsidRDefault="004F5B67">
          <w:pPr>
            <w:pStyle w:val="TOC1"/>
            <w:tabs>
              <w:tab w:val="right" w:leader="dot" w:pos="9350"/>
            </w:tabs>
            <w:rPr>
              <w:rFonts w:cstheme="minorBidi"/>
              <w:noProof/>
            </w:rPr>
          </w:pPr>
          <w:r>
            <w:fldChar w:fldCharType="begin"/>
          </w:r>
          <w:r>
            <w:instrText xml:space="preserve"> TOC \o "1-3" \h \z \u </w:instrText>
          </w:r>
          <w:r>
            <w:fldChar w:fldCharType="separate"/>
          </w:r>
          <w:hyperlink w:anchor="_Toc6847998" w:history="1">
            <w:r w:rsidR="00613077" w:rsidRPr="00207BC6">
              <w:rPr>
                <w:rStyle w:val="Hyperlink"/>
                <w:noProof/>
              </w:rPr>
              <w:t>Introduction</w:t>
            </w:r>
            <w:r w:rsidR="00613077">
              <w:rPr>
                <w:noProof/>
                <w:webHidden/>
              </w:rPr>
              <w:tab/>
            </w:r>
            <w:r w:rsidR="00613077">
              <w:rPr>
                <w:noProof/>
                <w:webHidden/>
              </w:rPr>
              <w:fldChar w:fldCharType="begin"/>
            </w:r>
            <w:r w:rsidR="00613077">
              <w:rPr>
                <w:noProof/>
                <w:webHidden/>
              </w:rPr>
              <w:instrText xml:space="preserve"> PAGEREF _Toc6847998 \h </w:instrText>
            </w:r>
            <w:r w:rsidR="00613077">
              <w:rPr>
                <w:noProof/>
                <w:webHidden/>
              </w:rPr>
            </w:r>
            <w:r w:rsidR="00613077">
              <w:rPr>
                <w:noProof/>
                <w:webHidden/>
              </w:rPr>
              <w:fldChar w:fldCharType="separate"/>
            </w:r>
            <w:r w:rsidR="00C20E1C">
              <w:rPr>
                <w:noProof/>
                <w:webHidden/>
              </w:rPr>
              <w:t>2</w:t>
            </w:r>
            <w:r w:rsidR="00613077">
              <w:rPr>
                <w:noProof/>
                <w:webHidden/>
              </w:rPr>
              <w:fldChar w:fldCharType="end"/>
            </w:r>
          </w:hyperlink>
        </w:p>
        <w:p w14:paraId="4AEAA9D0" w14:textId="17172882" w:rsidR="00613077" w:rsidRDefault="00836B45">
          <w:pPr>
            <w:pStyle w:val="TOC2"/>
            <w:tabs>
              <w:tab w:val="right" w:leader="dot" w:pos="9350"/>
            </w:tabs>
            <w:rPr>
              <w:rFonts w:cstheme="minorBidi"/>
              <w:noProof/>
            </w:rPr>
          </w:pPr>
          <w:hyperlink w:anchor="_Toc6847999" w:history="1">
            <w:r w:rsidR="00613077" w:rsidRPr="00207BC6">
              <w:rPr>
                <w:rStyle w:val="Hyperlink"/>
                <w:noProof/>
              </w:rPr>
              <w:t>Team Composition</w:t>
            </w:r>
            <w:r w:rsidR="00613077">
              <w:rPr>
                <w:noProof/>
                <w:webHidden/>
              </w:rPr>
              <w:tab/>
            </w:r>
            <w:r w:rsidR="00613077">
              <w:rPr>
                <w:noProof/>
                <w:webHidden/>
              </w:rPr>
              <w:fldChar w:fldCharType="begin"/>
            </w:r>
            <w:r w:rsidR="00613077">
              <w:rPr>
                <w:noProof/>
                <w:webHidden/>
              </w:rPr>
              <w:instrText xml:space="preserve"> PAGEREF _Toc6847999 \h </w:instrText>
            </w:r>
            <w:r w:rsidR="00613077">
              <w:rPr>
                <w:noProof/>
                <w:webHidden/>
              </w:rPr>
            </w:r>
            <w:r w:rsidR="00613077">
              <w:rPr>
                <w:noProof/>
                <w:webHidden/>
              </w:rPr>
              <w:fldChar w:fldCharType="separate"/>
            </w:r>
            <w:r w:rsidR="00C20E1C">
              <w:rPr>
                <w:noProof/>
                <w:webHidden/>
              </w:rPr>
              <w:t>2</w:t>
            </w:r>
            <w:r w:rsidR="00613077">
              <w:rPr>
                <w:noProof/>
                <w:webHidden/>
              </w:rPr>
              <w:fldChar w:fldCharType="end"/>
            </w:r>
          </w:hyperlink>
        </w:p>
        <w:p w14:paraId="278171F9" w14:textId="52765A1E" w:rsidR="00613077" w:rsidRDefault="00836B45">
          <w:pPr>
            <w:pStyle w:val="TOC2"/>
            <w:tabs>
              <w:tab w:val="right" w:leader="dot" w:pos="9350"/>
            </w:tabs>
            <w:rPr>
              <w:rFonts w:cstheme="minorBidi"/>
              <w:noProof/>
            </w:rPr>
          </w:pPr>
          <w:hyperlink w:anchor="_Toc6848000" w:history="1">
            <w:r w:rsidR="00613077" w:rsidRPr="00207BC6">
              <w:rPr>
                <w:rStyle w:val="Hyperlink"/>
                <w:noProof/>
              </w:rPr>
              <w:t>Workflow</w:t>
            </w:r>
            <w:r w:rsidR="00613077">
              <w:rPr>
                <w:noProof/>
                <w:webHidden/>
              </w:rPr>
              <w:tab/>
            </w:r>
            <w:r w:rsidR="00613077">
              <w:rPr>
                <w:noProof/>
                <w:webHidden/>
              </w:rPr>
              <w:fldChar w:fldCharType="begin"/>
            </w:r>
            <w:r w:rsidR="00613077">
              <w:rPr>
                <w:noProof/>
                <w:webHidden/>
              </w:rPr>
              <w:instrText xml:space="preserve"> PAGEREF _Toc6848000 \h </w:instrText>
            </w:r>
            <w:r w:rsidR="00613077">
              <w:rPr>
                <w:noProof/>
                <w:webHidden/>
              </w:rPr>
            </w:r>
            <w:r w:rsidR="00613077">
              <w:rPr>
                <w:noProof/>
                <w:webHidden/>
              </w:rPr>
              <w:fldChar w:fldCharType="separate"/>
            </w:r>
            <w:r w:rsidR="00C20E1C">
              <w:rPr>
                <w:noProof/>
                <w:webHidden/>
              </w:rPr>
              <w:t>2</w:t>
            </w:r>
            <w:r w:rsidR="00613077">
              <w:rPr>
                <w:noProof/>
                <w:webHidden/>
              </w:rPr>
              <w:fldChar w:fldCharType="end"/>
            </w:r>
          </w:hyperlink>
        </w:p>
        <w:p w14:paraId="2BFE1608" w14:textId="48DF0697" w:rsidR="00613077" w:rsidRDefault="00836B45">
          <w:pPr>
            <w:pStyle w:val="TOC2"/>
            <w:tabs>
              <w:tab w:val="right" w:leader="dot" w:pos="9350"/>
            </w:tabs>
            <w:rPr>
              <w:rFonts w:cstheme="minorBidi"/>
              <w:noProof/>
            </w:rPr>
          </w:pPr>
          <w:hyperlink w:anchor="_Toc6848001" w:history="1">
            <w:r w:rsidR="00613077" w:rsidRPr="00207BC6">
              <w:rPr>
                <w:rStyle w:val="Hyperlink"/>
                <w:noProof/>
              </w:rPr>
              <w:t>Design Goals</w:t>
            </w:r>
            <w:r w:rsidR="00613077">
              <w:rPr>
                <w:noProof/>
                <w:webHidden/>
              </w:rPr>
              <w:tab/>
            </w:r>
            <w:r w:rsidR="00613077">
              <w:rPr>
                <w:noProof/>
                <w:webHidden/>
              </w:rPr>
              <w:fldChar w:fldCharType="begin"/>
            </w:r>
            <w:r w:rsidR="00613077">
              <w:rPr>
                <w:noProof/>
                <w:webHidden/>
              </w:rPr>
              <w:instrText xml:space="preserve"> PAGEREF _Toc6848001 \h </w:instrText>
            </w:r>
            <w:r w:rsidR="00613077">
              <w:rPr>
                <w:noProof/>
                <w:webHidden/>
              </w:rPr>
            </w:r>
            <w:r w:rsidR="00613077">
              <w:rPr>
                <w:noProof/>
                <w:webHidden/>
              </w:rPr>
              <w:fldChar w:fldCharType="separate"/>
            </w:r>
            <w:r w:rsidR="00C20E1C">
              <w:rPr>
                <w:noProof/>
                <w:webHidden/>
              </w:rPr>
              <w:t>2</w:t>
            </w:r>
            <w:r w:rsidR="00613077">
              <w:rPr>
                <w:noProof/>
                <w:webHidden/>
              </w:rPr>
              <w:fldChar w:fldCharType="end"/>
            </w:r>
          </w:hyperlink>
        </w:p>
        <w:p w14:paraId="4D9FE9B4" w14:textId="14DB78E4" w:rsidR="00613077" w:rsidRDefault="00836B45">
          <w:pPr>
            <w:pStyle w:val="TOC1"/>
            <w:tabs>
              <w:tab w:val="right" w:leader="dot" w:pos="9350"/>
            </w:tabs>
            <w:rPr>
              <w:rFonts w:cstheme="minorBidi"/>
              <w:noProof/>
            </w:rPr>
          </w:pPr>
          <w:hyperlink w:anchor="_Toc6848002" w:history="1">
            <w:r w:rsidR="00613077" w:rsidRPr="00207BC6">
              <w:rPr>
                <w:rStyle w:val="Hyperlink"/>
                <w:noProof/>
              </w:rPr>
              <w:t>Operation</w:t>
            </w:r>
            <w:r w:rsidR="00613077">
              <w:rPr>
                <w:noProof/>
                <w:webHidden/>
              </w:rPr>
              <w:tab/>
            </w:r>
            <w:r w:rsidR="00613077">
              <w:rPr>
                <w:noProof/>
                <w:webHidden/>
              </w:rPr>
              <w:fldChar w:fldCharType="begin"/>
            </w:r>
            <w:r w:rsidR="00613077">
              <w:rPr>
                <w:noProof/>
                <w:webHidden/>
              </w:rPr>
              <w:instrText xml:space="preserve"> PAGEREF _Toc6848002 \h </w:instrText>
            </w:r>
            <w:r w:rsidR="00613077">
              <w:rPr>
                <w:noProof/>
                <w:webHidden/>
              </w:rPr>
            </w:r>
            <w:r w:rsidR="00613077">
              <w:rPr>
                <w:noProof/>
                <w:webHidden/>
              </w:rPr>
              <w:fldChar w:fldCharType="separate"/>
            </w:r>
            <w:r w:rsidR="00C20E1C">
              <w:rPr>
                <w:noProof/>
                <w:webHidden/>
              </w:rPr>
              <w:t>3</w:t>
            </w:r>
            <w:r w:rsidR="00613077">
              <w:rPr>
                <w:noProof/>
                <w:webHidden/>
              </w:rPr>
              <w:fldChar w:fldCharType="end"/>
            </w:r>
          </w:hyperlink>
        </w:p>
        <w:p w14:paraId="0AD56C18" w14:textId="5EEE2C2A" w:rsidR="00613077" w:rsidRDefault="00836B45">
          <w:pPr>
            <w:pStyle w:val="TOC2"/>
            <w:tabs>
              <w:tab w:val="right" w:leader="dot" w:pos="9350"/>
            </w:tabs>
            <w:rPr>
              <w:rFonts w:cstheme="minorBidi"/>
              <w:noProof/>
            </w:rPr>
          </w:pPr>
          <w:hyperlink w:anchor="_Toc6848003" w:history="1">
            <w:r w:rsidR="00613077" w:rsidRPr="00207BC6">
              <w:rPr>
                <w:rStyle w:val="Hyperlink"/>
                <w:noProof/>
              </w:rPr>
              <w:t>Starting the Game</w:t>
            </w:r>
            <w:r w:rsidR="00613077">
              <w:rPr>
                <w:noProof/>
                <w:webHidden/>
              </w:rPr>
              <w:tab/>
            </w:r>
            <w:r w:rsidR="00613077">
              <w:rPr>
                <w:noProof/>
                <w:webHidden/>
              </w:rPr>
              <w:fldChar w:fldCharType="begin"/>
            </w:r>
            <w:r w:rsidR="00613077">
              <w:rPr>
                <w:noProof/>
                <w:webHidden/>
              </w:rPr>
              <w:instrText xml:space="preserve"> PAGEREF _Toc6848003 \h </w:instrText>
            </w:r>
            <w:r w:rsidR="00613077">
              <w:rPr>
                <w:noProof/>
                <w:webHidden/>
              </w:rPr>
            </w:r>
            <w:r w:rsidR="00613077">
              <w:rPr>
                <w:noProof/>
                <w:webHidden/>
              </w:rPr>
              <w:fldChar w:fldCharType="separate"/>
            </w:r>
            <w:r w:rsidR="00C20E1C">
              <w:rPr>
                <w:noProof/>
                <w:webHidden/>
              </w:rPr>
              <w:t>3</w:t>
            </w:r>
            <w:r w:rsidR="00613077">
              <w:rPr>
                <w:noProof/>
                <w:webHidden/>
              </w:rPr>
              <w:fldChar w:fldCharType="end"/>
            </w:r>
          </w:hyperlink>
        </w:p>
        <w:p w14:paraId="38A0960F" w14:textId="7C7E080F" w:rsidR="00613077" w:rsidRDefault="00836B45">
          <w:pPr>
            <w:pStyle w:val="TOC2"/>
            <w:tabs>
              <w:tab w:val="right" w:leader="dot" w:pos="9350"/>
            </w:tabs>
            <w:rPr>
              <w:rFonts w:cstheme="minorBidi"/>
              <w:noProof/>
            </w:rPr>
          </w:pPr>
          <w:hyperlink w:anchor="_Toc6848004" w:history="1">
            <w:r w:rsidR="00613077" w:rsidRPr="00207BC6">
              <w:rPr>
                <w:rStyle w:val="Hyperlink"/>
                <w:noProof/>
              </w:rPr>
              <w:t>Gameplay Instructions</w:t>
            </w:r>
            <w:r w:rsidR="00613077">
              <w:rPr>
                <w:noProof/>
                <w:webHidden/>
              </w:rPr>
              <w:tab/>
            </w:r>
            <w:r w:rsidR="00613077">
              <w:rPr>
                <w:noProof/>
                <w:webHidden/>
              </w:rPr>
              <w:fldChar w:fldCharType="begin"/>
            </w:r>
            <w:r w:rsidR="00613077">
              <w:rPr>
                <w:noProof/>
                <w:webHidden/>
              </w:rPr>
              <w:instrText xml:space="preserve"> PAGEREF _Toc6848004 \h </w:instrText>
            </w:r>
            <w:r w:rsidR="00613077">
              <w:rPr>
                <w:noProof/>
                <w:webHidden/>
              </w:rPr>
            </w:r>
            <w:r w:rsidR="00613077">
              <w:rPr>
                <w:noProof/>
                <w:webHidden/>
              </w:rPr>
              <w:fldChar w:fldCharType="separate"/>
            </w:r>
            <w:r w:rsidR="00C20E1C">
              <w:rPr>
                <w:noProof/>
                <w:webHidden/>
              </w:rPr>
              <w:t>3</w:t>
            </w:r>
            <w:r w:rsidR="00613077">
              <w:rPr>
                <w:noProof/>
                <w:webHidden/>
              </w:rPr>
              <w:fldChar w:fldCharType="end"/>
            </w:r>
          </w:hyperlink>
        </w:p>
        <w:p w14:paraId="03A97FEA" w14:textId="776CF1D3" w:rsidR="00613077" w:rsidRDefault="00836B45">
          <w:pPr>
            <w:pStyle w:val="TOC2"/>
            <w:tabs>
              <w:tab w:val="right" w:leader="dot" w:pos="9350"/>
            </w:tabs>
            <w:rPr>
              <w:rFonts w:cstheme="minorBidi"/>
              <w:noProof/>
            </w:rPr>
          </w:pPr>
          <w:hyperlink w:anchor="_Toc6848005" w:history="1">
            <w:r w:rsidR="00613077" w:rsidRPr="00207BC6">
              <w:rPr>
                <w:rStyle w:val="Hyperlink"/>
                <w:noProof/>
              </w:rPr>
              <w:t>Victory &amp; Defeat Conditions</w:t>
            </w:r>
            <w:r w:rsidR="00613077">
              <w:rPr>
                <w:noProof/>
                <w:webHidden/>
              </w:rPr>
              <w:tab/>
            </w:r>
            <w:r w:rsidR="00613077">
              <w:rPr>
                <w:noProof/>
                <w:webHidden/>
              </w:rPr>
              <w:fldChar w:fldCharType="begin"/>
            </w:r>
            <w:r w:rsidR="00613077">
              <w:rPr>
                <w:noProof/>
                <w:webHidden/>
              </w:rPr>
              <w:instrText xml:space="preserve"> PAGEREF _Toc6848005 \h </w:instrText>
            </w:r>
            <w:r w:rsidR="00613077">
              <w:rPr>
                <w:noProof/>
                <w:webHidden/>
              </w:rPr>
            </w:r>
            <w:r w:rsidR="00613077">
              <w:rPr>
                <w:noProof/>
                <w:webHidden/>
              </w:rPr>
              <w:fldChar w:fldCharType="separate"/>
            </w:r>
            <w:r w:rsidR="00C20E1C">
              <w:rPr>
                <w:noProof/>
                <w:webHidden/>
              </w:rPr>
              <w:t>3</w:t>
            </w:r>
            <w:r w:rsidR="00613077">
              <w:rPr>
                <w:noProof/>
                <w:webHidden/>
              </w:rPr>
              <w:fldChar w:fldCharType="end"/>
            </w:r>
          </w:hyperlink>
        </w:p>
        <w:p w14:paraId="189CEBE8" w14:textId="18C67F7B" w:rsidR="00613077" w:rsidRDefault="00836B45">
          <w:pPr>
            <w:pStyle w:val="TOC1"/>
            <w:tabs>
              <w:tab w:val="right" w:leader="dot" w:pos="9350"/>
            </w:tabs>
            <w:rPr>
              <w:rFonts w:cstheme="minorBidi"/>
              <w:noProof/>
            </w:rPr>
          </w:pPr>
          <w:hyperlink w:anchor="_Toc6848006" w:history="1">
            <w:r w:rsidR="00613077" w:rsidRPr="00207BC6">
              <w:rPr>
                <w:rStyle w:val="Hyperlink"/>
                <w:noProof/>
              </w:rPr>
              <w:t>Game Design</w:t>
            </w:r>
            <w:r w:rsidR="00613077">
              <w:rPr>
                <w:noProof/>
                <w:webHidden/>
              </w:rPr>
              <w:tab/>
            </w:r>
            <w:r w:rsidR="00613077">
              <w:rPr>
                <w:noProof/>
                <w:webHidden/>
              </w:rPr>
              <w:fldChar w:fldCharType="begin"/>
            </w:r>
            <w:r w:rsidR="00613077">
              <w:rPr>
                <w:noProof/>
                <w:webHidden/>
              </w:rPr>
              <w:instrText xml:space="preserve"> PAGEREF _Toc6848006 \h </w:instrText>
            </w:r>
            <w:r w:rsidR="00613077">
              <w:rPr>
                <w:noProof/>
                <w:webHidden/>
              </w:rPr>
            </w:r>
            <w:r w:rsidR="00613077">
              <w:rPr>
                <w:noProof/>
                <w:webHidden/>
              </w:rPr>
              <w:fldChar w:fldCharType="separate"/>
            </w:r>
            <w:r w:rsidR="00C20E1C">
              <w:rPr>
                <w:noProof/>
                <w:webHidden/>
              </w:rPr>
              <w:t>4</w:t>
            </w:r>
            <w:r w:rsidR="00613077">
              <w:rPr>
                <w:noProof/>
                <w:webHidden/>
              </w:rPr>
              <w:fldChar w:fldCharType="end"/>
            </w:r>
          </w:hyperlink>
        </w:p>
        <w:p w14:paraId="5712EA16" w14:textId="580A8509" w:rsidR="00613077" w:rsidRDefault="00836B45">
          <w:pPr>
            <w:pStyle w:val="TOC2"/>
            <w:tabs>
              <w:tab w:val="right" w:leader="dot" w:pos="9350"/>
            </w:tabs>
            <w:rPr>
              <w:rFonts w:cstheme="minorBidi"/>
              <w:noProof/>
            </w:rPr>
          </w:pPr>
          <w:hyperlink w:anchor="_Toc6848007" w:history="1">
            <w:r w:rsidR="00613077" w:rsidRPr="00207BC6">
              <w:rPr>
                <w:rStyle w:val="Hyperlink"/>
                <w:noProof/>
              </w:rPr>
              <w:t>Design Choices</w:t>
            </w:r>
            <w:r w:rsidR="00613077">
              <w:rPr>
                <w:noProof/>
                <w:webHidden/>
              </w:rPr>
              <w:tab/>
            </w:r>
            <w:r w:rsidR="00613077">
              <w:rPr>
                <w:noProof/>
                <w:webHidden/>
              </w:rPr>
              <w:fldChar w:fldCharType="begin"/>
            </w:r>
            <w:r w:rsidR="00613077">
              <w:rPr>
                <w:noProof/>
                <w:webHidden/>
              </w:rPr>
              <w:instrText xml:space="preserve"> PAGEREF _Toc6848007 \h </w:instrText>
            </w:r>
            <w:r w:rsidR="00613077">
              <w:rPr>
                <w:noProof/>
                <w:webHidden/>
              </w:rPr>
            </w:r>
            <w:r w:rsidR="00613077">
              <w:rPr>
                <w:noProof/>
                <w:webHidden/>
              </w:rPr>
              <w:fldChar w:fldCharType="separate"/>
            </w:r>
            <w:r w:rsidR="00C20E1C">
              <w:rPr>
                <w:noProof/>
                <w:webHidden/>
              </w:rPr>
              <w:t>4</w:t>
            </w:r>
            <w:r w:rsidR="00613077">
              <w:rPr>
                <w:noProof/>
                <w:webHidden/>
              </w:rPr>
              <w:fldChar w:fldCharType="end"/>
            </w:r>
          </w:hyperlink>
        </w:p>
        <w:p w14:paraId="0BAB40C9" w14:textId="2C02438B" w:rsidR="00613077" w:rsidRDefault="00836B45">
          <w:pPr>
            <w:pStyle w:val="TOC2"/>
            <w:tabs>
              <w:tab w:val="right" w:leader="dot" w:pos="9350"/>
            </w:tabs>
            <w:rPr>
              <w:rFonts w:cstheme="minorBidi"/>
              <w:noProof/>
            </w:rPr>
          </w:pPr>
          <w:hyperlink w:anchor="_Toc6848008" w:history="1">
            <w:r w:rsidR="00613077" w:rsidRPr="00207BC6">
              <w:rPr>
                <w:rStyle w:val="Hyperlink"/>
                <w:noProof/>
              </w:rPr>
              <w:t>Frontend</w:t>
            </w:r>
            <w:r w:rsidR="00613077">
              <w:rPr>
                <w:noProof/>
                <w:webHidden/>
              </w:rPr>
              <w:tab/>
            </w:r>
            <w:r w:rsidR="00613077">
              <w:rPr>
                <w:noProof/>
                <w:webHidden/>
              </w:rPr>
              <w:fldChar w:fldCharType="begin"/>
            </w:r>
            <w:r w:rsidR="00613077">
              <w:rPr>
                <w:noProof/>
                <w:webHidden/>
              </w:rPr>
              <w:instrText xml:space="preserve"> PAGEREF _Toc6848008 \h </w:instrText>
            </w:r>
            <w:r w:rsidR="00613077">
              <w:rPr>
                <w:noProof/>
                <w:webHidden/>
              </w:rPr>
            </w:r>
            <w:r w:rsidR="00613077">
              <w:rPr>
                <w:noProof/>
                <w:webHidden/>
              </w:rPr>
              <w:fldChar w:fldCharType="separate"/>
            </w:r>
            <w:r w:rsidR="00C20E1C">
              <w:rPr>
                <w:noProof/>
                <w:webHidden/>
              </w:rPr>
              <w:t>4</w:t>
            </w:r>
            <w:r w:rsidR="00613077">
              <w:rPr>
                <w:noProof/>
                <w:webHidden/>
              </w:rPr>
              <w:fldChar w:fldCharType="end"/>
            </w:r>
          </w:hyperlink>
        </w:p>
        <w:p w14:paraId="43E11CFC" w14:textId="275CDFFC" w:rsidR="00613077" w:rsidRDefault="00836B45">
          <w:pPr>
            <w:pStyle w:val="TOC2"/>
            <w:tabs>
              <w:tab w:val="right" w:leader="dot" w:pos="9350"/>
            </w:tabs>
            <w:rPr>
              <w:rFonts w:cstheme="minorBidi"/>
              <w:noProof/>
            </w:rPr>
          </w:pPr>
          <w:hyperlink w:anchor="_Toc6848009" w:history="1">
            <w:r w:rsidR="00613077" w:rsidRPr="00207BC6">
              <w:rPr>
                <w:rStyle w:val="Hyperlink"/>
                <w:noProof/>
              </w:rPr>
              <w:t>Backend</w:t>
            </w:r>
            <w:r w:rsidR="00613077">
              <w:rPr>
                <w:noProof/>
                <w:webHidden/>
              </w:rPr>
              <w:tab/>
            </w:r>
            <w:r w:rsidR="00613077">
              <w:rPr>
                <w:noProof/>
                <w:webHidden/>
              </w:rPr>
              <w:fldChar w:fldCharType="begin"/>
            </w:r>
            <w:r w:rsidR="00613077">
              <w:rPr>
                <w:noProof/>
                <w:webHidden/>
              </w:rPr>
              <w:instrText xml:space="preserve"> PAGEREF _Toc6848009 \h </w:instrText>
            </w:r>
            <w:r w:rsidR="00613077">
              <w:rPr>
                <w:noProof/>
                <w:webHidden/>
              </w:rPr>
            </w:r>
            <w:r w:rsidR="00613077">
              <w:rPr>
                <w:noProof/>
                <w:webHidden/>
              </w:rPr>
              <w:fldChar w:fldCharType="separate"/>
            </w:r>
            <w:r w:rsidR="00C20E1C">
              <w:rPr>
                <w:noProof/>
                <w:webHidden/>
              </w:rPr>
              <w:t>4</w:t>
            </w:r>
            <w:r w:rsidR="00613077">
              <w:rPr>
                <w:noProof/>
                <w:webHidden/>
              </w:rPr>
              <w:fldChar w:fldCharType="end"/>
            </w:r>
          </w:hyperlink>
        </w:p>
        <w:p w14:paraId="2E21D1B4" w14:textId="54E2BB1C" w:rsidR="00613077" w:rsidRDefault="00836B45">
          <w:pPr>
            <w:pStyle w:val="TOC2"/>
            <w:tabs>
              <w:tab w:val="right" w:leader="dot" w:pos="9350"/>
            </w:tabs>
            <w:rPr>
              <w:rFonts w:cstheme="minorBidi"/>
              <w:noProof/>
            </w:rPr>
          </w:pPr>
          <w:hyperlink w:anchor="_Toc6848010" w:history="1">
            <w:r w:rsidR="00613077" w:rsidRPr="00207BC6">
              <w:rPr>
                <w:rStyle w:val="Hyperlink"/>
                <w:noProof/>
              </w:rPr>
              <w:t>Information Storage</w:t>
            </w:r>
            <w:r w:rsidR="00613077">
              <w:rPr>
                <w:noProof/>
                <w:webHidden/>
              </w:rPr>
              <w:tab/>
            </w:r>
            <w:r w:rsidR="00613077">
              <w:rPr>
                <w:noProof/>
                <w:webHidden/>
              </w:rPr>
              <w:fldChar w:fldCharType="begin"/>
            </w:r>
            <w:r w:rsidR="00613077">
              <w:rPr>
                <w:noProof/>
                <w:webHidden/>
              </w:rPr>
              <w:instrText xml:space="preserve"> PAGEREF _Toc6848010 \h </w:instrText>
            </w:r>
            <w:r w:rsidR="00613077">
              <w:rPr>
                <w:noProof/>
                <w:webHidden/>
              </w:rPr>
            </w:r>
            <w:r w:rsidR="00613077">
              <w:rPr>
                <w:noProof/>
                <w:webHidden/>
              </w:rPr>
              <w:fldChar w:fldCharType="separate"/>
            </w:r>
            <w:r w:rsidR="00C20E1C">
              <w:rPr>
                <w:noProof/>
                <w:webHidden/>
              </w:rPr>
              <w:t>4</w:t>
            </w:r>
            <w:r w:rsidR="00613077">
              <w:rPr>
                <w:noProof/>
                <w:webHidden/>
              </w:rPr>
              <w:fldChar w:fldCharType="end"/>
            </w:r>
          </w:hyperlink>
        </w:p>
        <w:p w14:paraId="6276BE48" w14:textId="059F04D6" w:rsidR="00613077" w:rsidRDefault="00836B45">
          <w:pPr>
            <w:pStyle w:val="TOC2"/>
            <w:tabs>
              <w:tab w:val="right" w:leader="dot" w:pos="9350"/>
            </w:tabs>
            <w:rPr>
              <w:rFonts w:cstheme="minorBidi"/>
              <w:noProof/>
            </w:rPr>
          </w:pPr>
          <w:hyperlink w:anchor="_Toc6848011" w:history="1">
            <w:r w:rsidR="00613077" w:rsidRPr="00207BC6">
              <w:rPr>
                <w:rStyle w:val="Hyperlink"/>
                <w:noProof/>
              </w:rPr>
              <w:t>Design Patterns Used</w:t>
            </w:r>
            <w:r w:rsidR="00613077">
              <w:rPr>
                <w:noProof/>
                <w:webHidden/>
              </w:rPr>
              <w:tab/>
            </w:r>
            <w:r w:rsidR="00613077">
              <w:rPr>
                <w:noProof/>
                <w:webHidden/>
              </w:rPr>
              <w:fldChar w:fldCharType="begin"/>
            </w:r>
            <w:r w:rsidR="00613077">
              <w:rPr>
                <w:noProof/>
                <w:webHidden/>
              </w:rPr>
              <w:instrText xml:space="preserve"> PAGEREF _Toc6848011 \h </w:instrText>
            </w:r>
            <w:r w:rsidR="00613077">
              <w:rPr>
                <w:noProof/>
                <w:webHidden/>
              </w:rPr>
            </w:r>
            <w:r w:rsidR="00613077">
              <w:rPr>
                <w:noProof/>
                <w:webHidden/>
              </w:rPr>
              <w:fldChar w:fldCharType="separate"/>
            </w:r>
            <w:r w:rsidR="00C20E1C">
              <w:rPr>
                <w:noProof/>
                <w:webHidden/>
              </w:rPr>
              <w:t>4</w:t>
            </w:r>
            <w:r w:rsidR="00613077">
              <w:rPr>
                <w:noProof/>
                <w:webHidden/>
              </w:rPr>
              <w:fldChar w:fldCharType="end"/>
            </w:r>
          </w:hyperlink>
        </w:p>
        <w:p w14:paraId="006EAC79" w14:textId="6C5C1FE4" w:rsidR="00613077" w:rsidRDefault="00836B45">
          <w:pPr>
            <w:pStyle w:val="TOC1"/>
            <w:tabs>
              <w:tab w:val="right" w:leader="dot" w:pos="9350"/>
            </w:tabs>
            <w:rPr>
              <w:rFonts w:cstheme="minorBidi"/>
              <w:noProof/>
            </w:rPr>
          </w:pPr>
          <w:hyperlink w:anchor="_Toc6848012" w:history="1">
            <w:r w:rsidR="00613077" w:rsidRPr="00207BC6">
              <w:rPr>
                <w:rStyle w:val="Hyperlink"/>
                <w:noProof/>
              </w:rPr>
              <w:t>UML Diagrams</w:t>
            </w:r>
            <w:r w:rsidR="00613077">
              <w:rPr>
                <w:noProof/>
                <w:webHidden/>
              </w:rPr>
              <w:tab/>
            </w:r>
            <w:r w:rsidR="00613077">
              <w:rPr>
                <w:noProof/>
                <w:webHidden/>
              </w:rPr>
              <w:fldChar w:fldCharType="begin"/>
            </w:r>
            <w:r w:rsidR="00613077">
              <w:rPr>
                <w:noProof/>
                <w:webHidden/>
              </w:rPr>
              <w:instrText xml:space="preserve"> PAGEREF _Toc6848012 \h </w:instrText>
            </w:r>
            <w:r w:rsidR="00613077">
              <w:rPr>
                <w:noProof/>
                <w:webHidden/>
              </w:rPr>
            </w:r>
            <w:r w:rsidR="00613077">
              <w:rPr>
                <w:noProof/>
                <w:webHidden/>
              </w:rPr>
              <w:fldChar w:fldCharType="separate"/>
            </w:r>
            <w:r w:rsidR="00C20E1C">
              <w:rPr>
                <w:noProof/>
                <w:webHidden/>
              </w:rPr>
              <w:t>5</w:t>
            </w:r>
            <w:r w:rsidR="00613077">
              <w:rPr>
                <w:noProof/>
                <w:webHidden/>
              </w:rPr>
              <w:fldChar w:fldCharType="end"/>
            </w:r>
          </w:hyperlink>
        </w:p>
        <w:p w14:paraId="30DB490B" w14:textId="325A0B35" w:rsidR="00613077" w:rsidRDefault="00836B45">
          <w:pPr>
            <w:pStyle w:val="TOC2"/>
            <w:tabs>
              <w:tab w:val="right" w:leader="dot" w:pos="9350"/>
            </w:tabs>
            <w:rPr>
              <w:rFonts w:cstheme="minorBidi"/>
              <w:noProof/>
            </w:rPr>
          </w:pPr>
          <w:hyperlink w:anchor="_Toc6848013" w:history="1">
            <w:r w:rsidR="00613077" w:rsidRPr="00207BC6">
              <w:rPr>
                <w:rStyle w:val="Hyperlink"/>
                <w:noProof/>
              </w:rPr>
              <w:t>Class diagrams</w:t>
            </w:r>
            <w:r w:rsidR="00613077">
              <w:rPr>
                <w:noProof/>
                <w:webHidden/>
              </w:rPr>
              <w:tab/>
            </w:r>
            <w:r w:rsidR="00613077">
              <w:rPr>
                <w:noProof/>
                <w:webHidden/>
              </w:rPr>
              <w:fldChar w:fldCharType="begin"/>
            </w:r>
            <w:r w:rsidR="00613077">
              <w:rPr>
                <w:noProof/>
                <w:webHidden/>
              </w:rPr>
              <w:instrText xml:space="preserve"> PAGEREF _Toc6848013 \h </w:instrText>
            </w:r>
            <w:r w:rsidR="00613077">
              <w:rPr>
                <w:noProof/>
                <w:webHidden/>
              </w:rPr>
            </w:r>
            <w:r w:rsidR="00613077">
              <w:rPr>
                <w:noProof/>
                <w:webHidden/>
              </w:rPr>
              <w:fldChar w:fldCharType="separate"/>
            </w:r>
            <w:r w:rsidR="00C20E1C">
              <w:rPr>
                <w:noProof/>
                <w:webHidden/>
              </w:rPr>
              <w:t>5</w:t>
            </w:r>
            <w:r w:rsidR="00613077">
              <w:rPr>
                <w:noProof/>
                <w:webHidden/>
              </w:rPr>
              <w:fldChar w:fldCharType="end"/>
            </w:r>
          </w:hyperlink>
        </w:p>
        <w:p w14:paraId="04E7B040" w14:textId="3F1BF1B1" w:rsidR="00613077" w:rsidRDefault="00836B45">
          <w:pPr>
            <w:pStyle w:val="TOC2"/>
            <w:tabs>
              <w:tab w:val="right" w:leader="dot" w:pos="9350"/>
            </w:tabs>
            <w:rPr>
              <w:rFonts w:cstheme="minorBidi"/>
              <w:noProof/>
            </w:rPr>
          </w:pPr>
          <w:hyperlink w:anchor="_Toc6848016" w:history="1">
            <w:r w:rsidR="00613077" w:rsidRPr="00207BC6">
              <w:rPr>
                <w:rStyle w:val="Hyperlink"/>
                <w:noProof/>
              </w:rPr>
              <w:t>Sequence Diagrams</w:t>
            </w:r>
            <w:r w:rsidR="00613077">
              <w:rPr>
                <w:noProof/>
                <w:webHidden/>
              </w:rPr>
              <w:tab/>
            </w:r>
            <w:r w:rsidR="00613077">
              <w:rPr>
                <w:noProof/>
                <w:webHidden/>
              </w:rPr>
              <w:fldChar w:fldCharType="begin"/>
            </w:r>
            <w:r w:rsidR="00613077">
              <w:rPr>
                <w:noProof/>
                <w:webHidden/>
              </w:rPr>
              <w:instrText xml:space="preserve"> PAGEREF _Toc6848016 \h </w:instrText>
            </w:r>
            <w:r w:rsidR="00613077">
              <w:rPr>
                <w:noProof/>
                <w:webHidden/>
              </w:rPr>
            </w:r>
            <w:r w:rsidR="00613077">
              <w:rPr>
                <w:noProof/>
                <w:webHidden/>
              </w:rPr>
              <w:fldChar w:fldCharType="separate"/>
            </w:r>
            <w:r w:rsidR="00C20E1C">
              <w:rPr>
                <w:noProof/>
                <w:webHidden/>
              </w:rPr>
              <w:t>6</w:t>
            </w:r>
            <w:r w:rsidR="00613077">
              <w:rPr>
                <w:noProof/>
                <w:webHidden/>
              </w:rPr>
              <w:fldChar w:fldCharType="end"/>
            </w:r>
          </w:hyperlink>
        </w:p>
        <w:p w14:paraId="47612825" w14:textId="4FBF15C1" w:rsidR="00613077" w:rsidRDefault="00836B45">
          <w:pPr>
            <w:pStyle w:val="TOC3"/>
            <w:tabs>
              <w:tab w:val="right" w:leader="dot" w:pos="9350"/>
            </w:tabs>
            <w:rPr>
              <w:rFonts w:cstheme="minorBidi"/>
              <w:noProof/>
            </w:rPr>
          </w:pPr>
          <w:hyperlink w:anchor="_Toc6848017" w:history="1">
            <w:r w:rsidR="00613077" w:rsidRPr="00207BC6">
              <w:rPr>
                <w:rStyle w:val="Hyperlink"/>
                <w:noProof/>
              </w:rPr>
              <w:t>Sequence Diagram 1: Player rolling a dice on their turn</w:t>
            </w:r>
            <w:r w:rsidR="00613077">
              <w:rPr>
                <w:noProof/>
                <w:webHidden/>
              </w:rPr>
              <w:tab/>
            </w:r>
            <w:r w:rsidR="00613077">
              <w:rPr>
                <w:noProof/>
                <w:webHidden/>
              </w:rPr>
              <w:fldChar w:fldCharType="begin"/>
            </w:r>
            <w:r w:rsidR="00613077">
              <w:rPr>
                <w:noProof/>
                <w:webHidden/>
              </w:rPr>
              <w:instrText xml:space="preserve"> PAGEREF _Toc6848017 \h </w:instrText>
            </w:r>
            <w:r w:rsidR="00613077">
              <w:rPr>
                <w:noProof/>
                <w:webHidden/>
              </w:rPr>
            </w:r>
            <w:r w:rsidR="00613077">
              <w:rPr>
                <w:noProof/>
                <w:webHidden/>
              </w:rPr>
              <w:fldChar w:fldCharType="separate"/>
            </w:r>
            <w:r w:rsidR="00C20E1C">
              <w:rPr>
                <w:noProof/>
                <w:webHidden/>
              </w:rPr>
              <w:t>6</w:t>
            </w:r>
            <w:r w:rsidR="00613077">
              <w:rPr>
                <w:noProof/>
                <w:webHidden/>
              </w:rPr>
              <w:fldChar w:fldCharType="end"/>
            </w:r>
          </w:hyperlink>
        </w:p>
        <w:p w14:paraId="754DE350" w14:textId="096BF610" w:rsidR="00613077" w:rsidRDefault="00836B45">
          <w:pPr>
            <w:pStyle w:val="TOC3"/>
            <w:tabs>
              <w:tab w:val="right" w:leader="dot" w:pos="9350"/>
            </w:tabs>
            <w:rPr>
              <w:rFonts w:cstheme="minorBidi"/>
              <w:noProof/>
            </w:rPr>
          </w:pPr>
          <w:hyperlink w:anchor="_Toc6848018" w:history="1">
            <w:r w:rsidR="00613077" w:rsidRPr="00207BC6">
              <w:rPr>
                <w:rStyle w:val="Hyperlink"/>
                <w:noProof/>
              </w:rPr>
              <w:t>Sequence Diagram 2: Player trading property to another player</w:t>
            </w:r>
            <w:r w:rsidR="00613077">
              <w:rPr>
                <w:noProof/>
                <w:webHidden/>
              </w:rPr>
              <w:tab/>
            </w:r>
            <w:r w:rsidR="00613077">
              <w:rPr>
                <w:noProof/>
                <w:webHidden/>
              </w:rPr>
              <w:fldChar w:fldCharType="begin"/>
            </w:r>
            <w:r w:rsidR="00613077">
              <w:rPr>
                <w:noProof/>
                <w:webHidden/>
              </w:rPr>
              <w:instrText xml:space="preserve"> PAGEREF _Toc6848018 \h </w:instrText>
            </w:r>
            <w:r w:rsidR="00613077">
              <w:rPr>
                <w:noProof/>
                <w:webHidden/>
              </w:rPr>
            </w:r>
            <w:r w:rsidR="00613077">
              <w:rPr>
                <w:noProof/>
                <w:webHidden/>
              </w:rPr>
              <w:fldChar w:fldCharType="separate"/>
            </w:r>
            <w:r w:rsidR="00C20E1C">
              <w:rPr>
                <w:noProof/>
                <w:webHidden/>
              </w:rPr>
              <w:t>6</w:t>
            </w:r>
            <w:r w:rsidR="00613077">
              <w:rPr>
                <w:noProof/>
                <w:webHidden/>
              </w:rPr>
              <w:fldChar w:fldCharType="end"/>
            </w:r>
          </w:hyperlink>
        </w:p>
        <w:p w14:paraId="48166607" w14:textId="52BA5766" w:rsidR="00613077" w:rsidRDefault="00836B45">
          <w:pPr>
            <w:pStyle w:val="TOC1"/>
            <w:tabs>
              <w:tab w:val="right" w:leader="dot" w:pos="9350"/>
            </w:tabs>
            <w:rPr>
              <w:rFonts w:cstheme="minorBidi"/>
              <w:noProof/>
            </w:rPr>
          </w:pPr>
          <w:hyperlink w:anchor="_Toc6848019" w:history="1">
            <w:r w:rsidR="00613077" w:rsidRPr="00207BC6">
              <w:rPr>
                <w:rStyle w:val="Hyperlink"/>
                <w:noProof/>
              </w:rPr>
              <w:t>Use Cases</w:t>
            </w:r>
            <w:r w:rsidR="00613077">
              <w:rPr>
                <w:noProof/>
                <w:webHidden/>
              </w:rPr>
              <w:tab/>
            </w:r>
            <w:r w:rsidR="00613077">
              <w:rPr>
                <w:noProof/>
                <w:webHidden/>
              </w:rPr>
              <w:fldChar w:fldCharType="begin"/>
            </w:r>
            <w:r w:rsidR="00613077">
              <w:rPr>
                <w:noProof/>
                <w:webHidden/>
              </w:rPr>
              <w:instrText xml:space="preserve"> PAGEREF _Toc6848019 \h </w:instrText>
            </w:r>
            <w:r w:rsidR="00613077">
              <w:rPr>
                <w:noProof/>
                <w:webHidden/>
              </w:rPr>
            </w:r>
            <w:r w:rsidR="00613077">
              <w:rPr>
                <w:noProof/>
                <w:webHidden/>
              </w:rPr>
              <w:fldChar w:fldCharType="separate"/>
            </w:r>
            <w:r w:rsidR="00C20E1C">
              <w:rPr>
                <w:noProof/>
                <w:webHidden/>
              </w:rPr>
              <w:t>7</w:t>
            </w:r>
            <w:r w:rsidR="00613077">
              <w:rPr>
                <w:noProof/>
                <w:webHidden/>
              </w:rPr>
              <w:fldChar w:fldCharType="end"/>
            </w:r>
          </w:hyperlink>
        </w:p>
        <w:p w14:paraId="1E54FF06" w14:textId="105BD31C" w:rsidR="00613077" w:rsidRDefault="00836B45">
          <w:pPr>
            <w:pStyle w:val="TOC1"/>
            <w:tabs>
              <w:tab w:val="right" w:leader="dot" w:pos="9350"/>
            </w:tabs>
            <w:rPr>
              <w:rFonts w:cstheme="minorBidi"/>
              <w:noProof/>
            </w:rPr>
          </w:pPr>
          <w:hyperlink w:anchor="_Toc6848020" w:history="1">
            <w:r w:rsidR="00613077" w:rsidRPr="00207BC6">
              <w:rPr>
                <w:rStyle w:val="Hyperlink"/>
                <w:noProof/>
              </w:rPr>
              <w:t>Meeting Minutes</w:t>
            </w:r>
            <w:r w:rsidR="00613077">
              <w:rPr>
                <w:noProof/>
                <w:webHidden/>
              </w:rPr>
              <w:tab/>
            </w:r>
            <w:r w:rsidR="00613077">
              <w:rPr>
                <w:noProof/>
                <w:webHidden/>
              </w:rPr>
              <w:fldChar w:fldCharType="begin"/>
            </w:r>
            <w:r w:rsidR="00613077">
              <w:rPr>
                <w:noProof/>
                <w:webHidden/>
              </w:rPr>
              <w:instrText xml:space="preserve"> PAGEREF _Toc6848020 \h </w:instrText>
            </w:r>
            <w:r w:rsidR="00613077">
              <w:rPr>
                <w:noProof/>
                <w:webHidden/>
              </w:rPr>
            </w:r>
            <w:r w:rsidR="00613077">
              <w:rPr>
                <w:noProof/>
                <w:webHidden/>
              </w:rPr>
              <w:fldChar w:fldCharType="separate"/>
            </w:r>
            <w:r w:rsidR="00C20E1C">
              <w:rPr>
                <w:noProof/>
                <w:webHidden/>
              </w:rPr>
              <w:t>8</w:t>
            </w:r>
            <w:r w:rsidR="00613077">
              <w:rPr>
                <w:noProof/>
                <w:webHidden/>
              </w:rPr>
              <w:fldChar w:fldCharType="end"/>
            </w:r>
          </w:hyperlink>
        </w:p>
        <w:p w14:paraId="3DC852E9" w14:textId="022C4DB9" w:rsidR="00613077" w:rsidRDefault="00836B45">
          <w:pPr>
            <w:pStyle w:val="TOC2"/>
            <w:tabs>
              <w:tab w:val="right" w:leader="dot" w:pos="9350"/>
            </w:tabs>
            <w:rPr>
              <w:rFonts w:cstheme="minorBidi"/>
              <w:noProof/>
            </w:rPr>
          </w:pPr>
          <w:hyperlink w:anchor="_Toc6848021" w:history="1">
            <w:r w:rsidR="00613077" w:rsidRPr="00207BC6">
              <w:rPr>
                <w:rStyle w:val="Hyperlink"/>
                <w:noProof/>
              </w:rPr>
              <w:t>02/09/2019 Meeting Minutes</w:t>
            </w:r>
            <w:r w:rsidR="00613077">
              <w:rPr>
                <w:noProof/>
                <w:webHidden/>
              </w:rPr>
              <w:tab/>
            </w:r>
            <w:r w:rsidR="00613077">
              <w:rPr>
                <w:noProof/>
                <w:webHidden/>
              </w:rPr>
              <w:fldChar w:fldCharType="begin"/>
            </w:r>
            <w:r w:rsidR="00613077">
              <w:rPr>
                <w:noProof/>
                <w:webHidden/>
              </w:rPr>
              <w:instrText xml:space="preserve"> PAGEREF _Toc6848021 \h </w:instrText>
            </w:r>
            <w:r w:rsidR="00613077">
              <w:rPr>
                <w:noProof/>
                <w:webHidden/>
              </w:rPr>
            </w:r>
            <w:r w:rsidR="00613077">
              <w:rPr>
                <w:noProof/>
                <w:webHidden/>
              </w:rPr>
              <w:fldChar w:fldCharType="separate"/>
            </w:r>
            <w:r w:rsidR="00C20E1C">
              <w:rPr>
                <w:noProof/>
                <w:webHidden/>
              </w:rPr>
              <w:t>8</w:t>
            </w:r>
            <w:r w:rsidR="00613077">
              <w:rPr>
                <w:noProof/>
                <w:webHidden/>
              </w:rPr>
              <w:fldChar w:fldCharType="end"/>
            </w:r>
          </w:hyperlink>
        </w:p>
        <w:p w14:paraId="4921844B" w14:textId="54324B40" w:rsidR="00613077" w:rsidRDefault="00836B45">
          <w:pPr>
            <w:pStyle w:val="TOC2"/>
            <w:tabs>
              <w:tab w:val="right" w:leader="dot" w:pos="9350"/>
            </w:tabs>
            <w:rPr>
              <w:rFonts w:cstheme="minorBidi"/>
              <w:noProof/>
            </w:rPr>
          </w:pPr>
          <w:hyperlink w:anchor="_Toc6848022" w:history="1">
            <w:r w:rsidR="00613077" w:rsidRPr="00207BC6">
              <w:rPr>
                <w:rStyle w:val="Hyperlink"/>
                <w:noProof/>
              </w:rPr>
              <w:t>02/15/2019 Meeting Minutes</w:t>
            </w:r>
            <w:r w:rsidR="00613077">
              <w:rPr>
                <w:noProof/>
                <w:webHidden/>
              </w:rPr>
              <w:tab/>
            </w:r>
            <w:r w:rsidR="00613077">
              <w:rPr>
                <w:noProof/>
                <w:webHidden/>
              </w:rPr>
              <w:fldChar w:fldCharType="begin"/>
            </w:r>
            <w:r w:rsidR="00613077">
              <w:rPr>
                <w:noProof/>
                <w:webHidden/>
              </w:rPr>
              <w:instrText xml:space="preserve"> PAGEREF _Toc6848022 \h </w:instrText>
            </w:r>
            <w:r w:rsidR="00613077">
              <w:rPr>
                <w:noProof/>
                <w:webHidden/>
              </w:rPr>
            </w:r>
            <w:r w:rsidR="00613077">
              <w:rPr>
                <w:noProof/>
                <w:webHidden/>
              </w:rPr>
              <w:fldChar w:fldCharType="separate"/>
            </w:r>
            <w:r w:rsidR="00C20E1C">
              <w:rPr>
                <w:noProof/>
                <w:webHidden/>
              </w:rPr>
              <w:t>9</w:t>
            </w:r>
            <w:r w:rsidR="00613077">
              <w:rPr>
                <w:noProof/>
                <w:webHidden/>
              </w:rPr>
              <w:fldChar w:fldCharType="end"/>
            </w:r>
          </w:hyperlink>
        </w:p>
        <w:p w14:paraId="25DD0E4F" w14:textId="7923F0A9" w:rsidR="00613077" w:rsidRDefault="00836B45">
          <w:pPr>
            <w:pStyle w:val="TOC2"/>
            <w:tabs>
              <w:tab w:val="right" w:leader="dot" w:pos="9350"/>
            </w:tabs>
            <w:rPr>
              <w:rFonts w:cstheme="minorBidi"/>
              <w:noProof/>
            </w:rPr>
          </w:pPr>
          <w:hyperlink w:anchor="_Toc6848023" w:history="1">
            <w:r w:rsidR="00613077" w:rsidRPr="00207BC6">
              <w:rPr>
                <w:rStyle w:val="Hyperlink"/>
                <w:noProof/>
              </w:rPr>
              <w:t>03/22/2019 Meeting Minutes</w:t>
            </w:r>
            <w:r w:rsidR="00613077">
              <w:rPr>
                <w:noProof/>
                <w:webHidden/>
              </w:rPr>
              <w:tab/>
            </w:r>
            <w:r w:rsidR="00613077">
              <w:rPr>
                <w:noProof/>
                <w:webHidden/>
              </w:rPr>
              <w:fldChar w:fldCharType="begin"/>
            </w:r>
            <w:r w:rsidR="00613077">
              <w:rPr>
                <w:noProof/>
                <w:webHidden/>
              </w:rPr>
              <w:instrText xml:space="preserve"> PAGEREF _Toc6848023 \h </w:instrText>
            </w:r>
            <w:r w:rsidR="00613077">
              <w:rPr>
                <w:noProof/>
                <w:webHidden/>
              </w:rPr>
            </w:r>
            <w:r w:rsidR="00613077">
              <w:rPr>
                <w:noProof/>
                <w:webHidden/>
              </w:rPr>
              <w:fldChar w:fldCharType="separate"/>
            </w:r>
            <w:r w:rsidR="00C20E1C">
              <w:rPr>
                <w:noProof/>
                <w:webHidden/>
              </w:rPr>
              <w:t>10</w:t>
            </w:r>
            <w:r w:rsidR="00613077">
              <w:rPr>
                <w:noProof/>
                <w:webHidden/>
              </w:rPr>
              <w:fldChar w:fldCharType="end"/>
            </w:r>
          </w:hyperlink>
        </w:p>
        <w:p w14:paraId="2C7AB71B" w14:textId="5EE8C965" w:rsidR="00613077" w:rsidRDefault="00836B45">
          <w:pPr>
            <w:pStyle w:val="TOC1"/>
            <w:tabs>
              <w:tab w:val="right" w:leader="dot" w:pos="9350"/>
            </w:tabs>
            <w:rPr>
              <w:rFonts w:cstheme="minorBidi"/>
              <w:noProof/>
            </w:rPr>
          </w:pPr>
          <w:hyperlink w:anchor="_Toc6848024" w:history="1">
            <w:r w:rsidR="00613077" w:rsidRPr="00207BC6">
              <w:rPr>
                <w:rStyle w:val="Hyperlink"/>
                <w:noProof/>
              </w:rPr>
              <w:t>Appendix</w:t>
            </w:r>
            <w:r w:rsidR="00613077">
              <w:rPr>
                <w:noProof/>
                <w:webHidden/>
              </w:rPr>
              <w:tab/>
            </w:r>
            <w:r w:rsidR="00613077">
              <w:rPr>
                <w:noProof/>
                <w:webHidden/>
              </w:rPr>
              <w:fldChar w:fldCharType="begin"/>
            </w:r>
            <w:r w:rsidR="00613077">
              <w:rPr>
                <w:noProof/>
                <w:webHidden/>
              </w:rPr>
              <w:instrText xml:space="preserve"> PAGEREF _Toc6848024 \h </w:instrText>
            </w:r>
            <w:r w:rsidR="00613077">
              <w:rPr>
                <w:noProof/>
                <w:webHidden/>
              </w:rPr>
            </w:r>
            <w:r w:rsidR="00613077">
              <w:rPr>
                <w:noProof/>
                <w:webHidden/>
              </w:rPr>
              <w:fldChar w:fldCharType="separate"/>
            </w:r>
            <w:r w:rsidR="00C20E1C">
              <w:rPr>
                <w:noProof/>
                <w:webHidden/>
              </w:rPr>
              <w:t>11</w:t>
            </w:r>
            <w:r w:rsidR="00613077">
              <w:rPr>
                <w:noProof/>
                <w:webHidden/>
              </w:rPr>
              <w:fldChar w:fldCharType="end"/>
            </w:r>
          </w:hyperlink>
        </w:p>
        <w:p w14:paraId="7ACF4871" w14:textId="7656F3A0" w:rsidR="00613077" w:rsidRDefault="00836B45">
          <w:pPr>
            <w:pStyle w:val="TOC2"/>
            <w:tabs>
              <w:tab w:val="right" w:leader="dot" w:pos="9350"/>
            </w:tabs>
            <w:rPr>
              <w:rFonts w:cstheme="minorBidi"/>
              <w:noProof/>
            </w:rPr>
          </w:pPr>
          <w:hyperlink w:anchor="_Toc6848025" w:history="1">
            <w:r w:rsidR="00613077" w:rsidRPr="00207BC6">
              <w:rPr>
                <w:rStyle w:val="Hyperlink"/>
                <w:noProof/>
              </w:rPr>
              <w:t>Software Used</w:t>
            </w:r>
            <w:r w:rsidR="00613077">
              <w:rPr>
                <w:noProof/>
                <w:webHidden/>
              </w:rPr>
              <w:tab/>
            </w:r>
            <w:r w:rsidR="00613077">
              <w:rPr>
                <w:noProof/>
                <w:webHidden/>
              </w:rPr>
              <w:fldChar w:fldCharType="begin"/>
            </w:r>
            <w:r w:rsidR="00613077">
              <w:rPr>
                <w:noProof/>
                <w:webHidden/>
              </w:rPr>
              <w:instrText xml:space="preserve"> PAGEREF _Toc6848025 \h </w:instrText>
            </w:r>
            <w:r w:rsidR="00613077">
              <w:rPr>
                <w:noProof/>
                <w:webHidden/>
              </w:rPr>
            </w:r>
            <w:r w:rsidR="00613077">
              <w:rPr>
                <w:noProof/>
                <w:webHidden/>
              </w:rPr>
              <w:fldChar w:fldCharType="separate"/>
            </w:r>
            <w:r w:rsidR="00C20E1C">
              <w:rPr>
                <w:noProof/>
                <w:webHidden/>
              </w:rPr>
              <w:t>11</w:t>
            </w:r>
            <w:r w:rsidR="00613077">
              <w:rPr>
                <w:noProof/>
                <w:webHidden/>
              </w:rPr>
              <w:fldChar w:fldCharType="end"/>
            </w:r>
          </w:hyperlink>
        </w:p>
        <w:p w14:paraId="7D1B1BBF" w14:textId="599B6FF0" w:rsidR="00613077" w:rsidRDefault="00836B45">
          <w:pPr>
            <w:pStyle w:val="TOC2"/>
            <w:tabs>
              <w:tab w:val="right" w:leader="dot" w:pos="9350"/>
            </w:tabs>
            <w:rPr>
              <w:rFonts w:cstheme="minorBidi"/>
              <w:noProof/>
            </w:rPr>
          </w:pPr>
          <w:hyperlink w:anchor="_Toc6848026" w:history="1">
            <w:r w:rsidR="00613077" w:rsidRPr="00207BC6">
              <w:rPr>
                <w:rStyle w:val="Hyperlink"/>
                <w:noProof/>
              </w:rPr>
              <w:t>GitHub link</w:t>
            </w:r>
            <w:r w:rsidR="00613077">
              <w:rPr>
                <w:noProof/>
                <w:webHidden/>
              </w:rPr>
              <w:tab/>
            </w:r>
            <w:r w:rsidR="00613077">
              <w:rPr>
                <w:noProof/>
                <w:webHidden/>
              </w:rPr>
              <w:fldChar w:fldCharType="begin"/>
            </w:r>
            <w:r w:rsidR="00613077">
              <w:rPr>
                <w:noProof/>
                <w:webHidden/>
              </w:rPr>
              <w:instrText xml:space="preserve"> PAGEREF _Toc6848026 \h </w:instrText>
            </w:r>
            <w:r w:rsidR="00613077">
              <w:rPr>
                <w:noProof/>
                <w:webHidden/>
              </w:rPr>
            </w:r>
            <w:r w:rsidR="00613077">
              <w:rPr>
                <w:noProof/>
                <w:webHidden/>
              </w:rPr>
              <w:fldChar w:fldCharType="separate"/>
            </w:r>
            <w:r w:rsidR="00C20E1C">
              <w:rPr>
                <w:noProof/>
                <w:webHidden/>
              </w:rPr>
              <w:t>11</w:t>
            </w:r>
            <w:r w:rsidR="00613077">
              <w:rPr>
                <w:noProof/>
                <w:webHidden/>
              </w:rPr>
              <w:fldChar w:fldCharType="end"/>
            </w:r>
          </w:hyperlink>
        </w:p>
        <w:p w14:paraId="0EBD563F" w14:textId="1E0E63AD" w:rsidR="004F5B67" w:rsidRDefault="004F5B67">
          <w:r>
            <w:rPr>
              <w:b/>
              <w:bCs/>
              <w:noProof/>
            </w:rPr>
            <w:fldChar w:fldCharType="end"/>
          </w:r>
        </w:p>
      </w:sdtContent>
    </w:sdt>
    <w:p w14:paraId="32570562" w14:textId="77777777" w:rsidR="004F5B67" w:rsidRDefault="004F5B67">
      <w:r>
        <w:br w:type="page"/>
      </w:r>
    </w:p>
    <w:p w14:paraId="65B37C87" w14:textId="77777777" w:rsidR="004F5B67" w:rsidRDefault="004F5B67">
      <w:pPr>
        <w:sectPr w:rsidR="004F5B67" w:rsidSect="004F5B67">
          <w:headerReference w:type="default" r:id="rId8"/>
          <w:footerReference w:type="default" r:id="rId9"/>
          <w:pgSz w:w="12240" w:h="15840"/>
          <w:pgMar w:top="1440" w:right="1440" w:bottom="1440" w:left="1440" w:header="720" w:footer="720" w:gutter="0"/>
          <w:pgNumType w:start="0"/>
          <w:cols w:space="720"/>
          <w:titlePg/>
          <w:docGrid w:linePitch="360"/>
        </w:sectPr>
      </w:pPr>
    </w:p>
    <w:p w14:paraId="7A288701" w14:textId="2E224BEB" w:rsidR="004F5B67" w:rsidRDefault="004F5B67" w:rsidP="004F5B67">
      <w:pPr>
        <w:pStyle w:val="Heading1"/>
      </w:pPr>
      <w:bookmarkStart w:id="1" w:name="_Toc6847998"/>
      <w:r>
        <w:lastRenderedPageBreak/>
        <w:t>Introduction</w:t>
      </w:r>
      <w:bookmarkEnd w:id="1"/>
    </w:p>
    <w:p w14:paraId="664AFD7B" w14:textId="563D0000" w:rsidR="00552320" w:rsidRPr="00552320" w:rsidRDefault="00552320" w:rsidP="00552320">
      <w:r>
        <w:tab/>
        <w:t xml:space="preserve">For our final project, we recreated the board game Monopoly using Java. </w:t>
      </w:r>
      <w:r w:rsidR="002770A0">
        <w:t>The reason for making this game was to recreate the experience of playing monopoly on a computer.</w:t>
      </w:r>
      <w:r w:rsidR="00765D4D">
        <w:t xml:space="preserve"> </w:t>
      </w:r>
      <w:r w:rsidR="00765D4D" w:rsidRPr="00765D4D">
        <w:t>Using design patterns and division of labor, this complex problem was broken into three distinct subproblems. These subproblems were the frontend interface, the backend, and the information storage.</w:t>
      </w:r>
    </w:p>
    <w:p w14:paraId="4EF7C0D7" w14:textId="12196FFA" w:rsidR="004F5B67" w:rsidRDefault="004F5B67" w:rsidP="00552320">
      <w:pPr>
        <w:pStyle w:val="Heading2"/>
      </w:pPr>
      <w:bookmarkStart w:id="2" w:name="_Toc6847999"/>
      <w:r>
        <w:t>Team Composition</w:t>
      </w:r>
      <w:bookmarkEnd w:id="2"/>
    </w:p>
    <w:p w14:paraId="6A96D081" w14:textId="77358D2F" w:rsidR="002770A0" w:rsidRPr="0068600E" w:rsidRDefault="0068600E" w:rsidP="0068600E">
      <w:r>
        <w:tab/>
        <w:t xml:space="preserve">Our team composition </w:t>
      </w:r>
      <w:r w:rsidR="002770A0">
        <w:t xml:space="preserve">and division </w:t>
      </w:r>
      <w:r w:rsidR="00B161F1">
        <w:t xml:space="preserve">of labor </w:t>
      </w:r>
      <w:r w:rsidR="00FB6F1F">
        <w:t>are</w:t>
      </w:r>
      <w:r w:rsidR="002770A0">
        <w:t xml:space="preserve"> presented in the following table.</w:t>
      </w:r>
      <w:r w:rsidR="001D6ADC">
        <w:t xml:space="preserve"> Below are the main r</w:t>
      </w:r>
      <w:r w:rsidR="001D6ADC" w:rsidRPr="001D6ADC">
        <w:t>esponsibilities</w:t>
      </w:r>
      <w:r w:rsidR="001D6ADC">
        <w:t xml:space="preserve"> of each team member, but each member would also assist in other tasks as required.</w:t>
      </w:r>
    </w:p>
    <w:tbl>
      <w:tblPr>
        <w:tblStyle w:val="TableGrid"/>
        <w:tblW w:w="9289" w:type="dxa"/>
        <w:tblInd w:w="-5" w:type="dxa"/>
        <w:tblLook w:val="04A0" w:firstRow="1" w:lastRow="0" w:firstColumn="1" w:lastColumn="0" w:noHBand="0" w:noVBand="1"/>
      </w:tblPr>
      <w:tblGrid>
        <w:gridCol w:w="4267"/>
        <w:gridCol w:w="5022"/>
      </w:tblGrid>
      <w:tr w:rsidR="0068600E" w:rsidRPr="0068600E" w14:paraId="5F1AFBB2" w14:textId="77777777" w:rsidTr="001D6ADC">
        <w:trPr>
          <w:trHeight w:val="493"/>
        </w:trPr>
        <w:tc>
          <w:tcPr>
            <w:tcW w:w="4267" w:type="dxa"/>
            <w:shd w:val="clear" w:color="auto" w:fill="B4C6E7" w:themeFill="accent1" w:themeFillTint="66"/>
          </w:tcPr>
          <w:p w14:paraId="3F1CB37A" w14:textId="28F9E90F" w:rsidR="0068600E" w:rsidRPr="0068600E" w:rsidRDefault="0068600E" w:rsidP="0068600E">
            <w:pPr>
              <w:spacing w:before="100" w:beforeAutospacing="1" w:after="100" w:afterAutospacing="1"/>
              <w:ind w:left="360"/>
              <w:jc w:val="center"/>
              <w:rPr>
                <w:rFonts w:ascii="Times New Roman" w:eastAsia="Times New Roman" w:hAnsi="Times New Roman" w:cs="Times New Roman"/>
                <w:sz w:val="32"/>
                <w:szCs w:val="32"/>
              </w:rPr>
            </w:pPr>
            <w:r w:rsidRPr="0068600E">
              <w:rPr>
                <w:rFonts w:ascii="Times New Roman" w:eastAsia="Times New Roman" w:hAnsi="Times New Roman" w:cs="Times New Roman"/>
                <w:sz w:val="32"/>
                <w:szCs w:val="32"/>
              </w:rPr>
              <w:t>Name</w:t>
            </w:r>
          </w:p>
        </w:tc>
        <w:tc>
          <w:tcPr>
            <w:tcW w:w="5022" w:type="dxa"/>
            <w:shd w:val="clear" w:color="auto" w:fill="B4C6E7" w:themeFill="accent1" w:themeFillTint="66"/>
          </w:tcPr>
          <w:p w14:paraId="4B1E2916" w14:textId="0E27DB48" w:rsidR="0068600E" w:rsidRPr="0068600E" w:rsidRDefault="0068600E" w:rsidP="0068600E">
            <w:pPr>
              <w:spacing w:before="100" w:beforeAutospacing="1" w:after="100" w:afterAutospacing="1"/>
              <w:ind w:left="360"/>
              <w:jc w:val="center"/>
              <w:rPr>
                <w:rFonts w:ascii="Times New Roman" w:eastAsia="Times New Roman" w:hAnsi="Times New Roman" w:cs="Times New Roman"/>
                <w:sz w:val="32"/>
                <w:szCs w:val="32"/>
              </w:rPr>
            </w:pPr>
            <w:bookmarkStart w:id="3" w:name="_Hlk6846124"/>
            <w:r w:rsidRPr="0068600E">
              <w:rPr>
                <w:rFonts w:ascii="Times New Roman" w:eastAsia="Times New Roman" w:hAnsi="Times New Roman" w:cs="Times New Roman"/>
                <w:sz w:val="32"/>
                <w:szCs w:val="32"/>
              </w:rPr>
              <w:t>Responsibilities</w:t>
            </w:r>
            <w:bookmarkEnd w:id="3"/>
          </w:p>
        </w:tc>
      </w:tr>
      <w:tr w:rsidR="0068600E" w:rsidRPr="0068600E" w14:paraId="1D241ADF" w14:textId="24721A25" w:rsidTr="001D6ADC">
        <w:trPr>
          <w:trHeight w:val="493"/>
        </w:trPr>
        <w:tc>
          <w:tcPr>
            <w:tcW w:w="4267" w:type="dxa"/>
          </w:tcPr>
          <w:p w14:paraId="6A06ACE7" w14:textId="5C723A4E"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sidRPr="0068600E">
              <w:rPr>
                <w:rFonts w:ascii="Times New Roman" w:eastAsia="Times New Roman" w:hAnsi="Times New Roman" w:cs="Times New Roman"/>
                <w:sz w:val="24"/>
                <w:szCs w:val="24"/>
              </w:rPr>
              <w:t>Sean Mitchell</w:t>
            </w:r>
          </w:p>
        </w:tc>
        <w:tc>
          <w:tcPr>
            <w:tcW w:w="5022" w:type="dxa"/>
          </w:tcPr>
          <w:p w14:paraId="4861C5AC" w14:textId="178E85FA"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Backend, Integration, Javadoc</w:t>
            </w:r>
          </w:p>
        </w:tc>
      </w:tr>
      <w:tr w:rsidR="0068600E" w:rsidRPr="0068600E" w14:paraId="4557151F" w14:textId="69E93538" w:rsidTr="001D6ADC">
        <w:trPr>
          <w:trHeight w:val="493"/>
        </w:trPr>
        <w:tc>
          <w:tcPr>
            <w:tcW w:w="4267" w:type="dxa"/>
          </w:tcPr>
          <w:p w14:paraId="0D27A7A5" w14:textId="4CCF4FDF"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sidRPr="0068600E">
              <w:rPr>
                <w:rFonts w:ascii="Times New Roman" w:eastAsia="Times New Roman" w:hAnsi="Times New Roman" w:cs="Times New Roman"/>
                <w:sz w:val="24"/>
                <w:szCs w:val="24"/>
              </w:rPr>
              <w:t>Megan Haskins</w:t>
            </w:r>
          </w:p>
        </w:tc>
        <w:tc>
          <w:tcPr>
            <w:tcW w:w="5022" w:type="dxa"/>
          </w:tcPr>
          <w:p w14:paraId="32AB881A" w14:textId="4A5B40B4"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GUI, Integration</w:t>
            </w:r>
            <w:r w:rsidR="002770A0">
              <w:rPr>
                <w:rFonts w:ascii="Times New Roman" w:eastAsia="Times New Roman" w:hAnsi="Times New Roman" w:cs="Times New Roman"/>
                <w:sz w:val="24"/>
                <w:szCs w:val="24"/>
              </w:rPr>
              <w:t>, Testing</w:t>
            </w:r>
          </w:p>
        </w:tc>
      </w:tr>
      <w:tr w:rsidR="0068600E" w:rsidRPr="0068600E" w14:paraId="6EF884B2" w14:textId="7991105A" w:rsidTr="001D6ADC">
        <w:trPr>
          <w:trHeight w:val="493"/>
        </w:trPr>
        <w:tc>
          <w:tcPr>
            <w:tcW w:w="4267" w:type="dxa"/>
          </w:tcPr>
          <w:p w14:paraId="38D2183C" w14:textId="298D70F1"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sidRPr="0068600E">
              <w:rPr>
                <w:rFonts w:ascii="Times New Roman" w:eastAsia="Times New Roman" w:hAnsi="Times New Roman" w:cs="Times New Roman"/>
                <w:sz w:val="24"/>
                <w:szCs w:val="24"/>
              </w:rPr>
              <w:t>Ansley Solomon</w:t>
            </w:r>
          </w:p>
        </w:tc>
        <w:tc>
          <w:tcPr>
            <w:tcW w:w="5022" w:type="dxa"/>
          </w:tcPr>
          <w:p w14:paraId="4D2D54C4" w14:textId="0B012E1F" w:rsidR="0068600E" w:rsidRPr="0068600E" w:rsidRDefault="0068600E" w:rsidP="0068600E">
            <w:pPr>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XML, Javadoc</w:t>
            </w:r>
            <w:r w:rsidR="002770A0">
              <w:rPr>
                <w:rFonts w:ascii="Times New Roman" w:eastAsia="Times New Roman" w:hAnsi="Times New Roman" w:cs="Times New Roman"/>
                <w:sz w:val="24"/>
                <w:szCs w:val="24"/>
              </w:rPr>
              <w:t>, Documentation</w:t>
            </w:r>
          </w:p>
        </w:tc>
      </w:tr>
    </w:tbl>
    <w:p w14:paraId="183E800B" w14:textId="253BC1D0" w:rsidR="0068600E" w:rsidRDefault="0068600E" w:rsidP="0068600E"/>
    <w:p w14:paraId="00870901" w14:textId="38F6FE93" w:rsidR="001D6ADC" w:rsidRDefault="001D6ADC" w:rsidP="001D6ADC">
      <w:pPr>
        <w:pStyle w:val="Heading2"/>
      </w:pPr>
      <w:bookmarkStart w:id="4" w:name="_Toc6848000"/>
      <w:r>
        <w:t>Workflow</w:t>
      </w:r>
      <w:bookmarkEnd w:id="4"/>
    </w:p>
    <w:p w14:paraId="47887043" w14:textId="28D6B24E" w:rsidR="00552320" w:rsidRDefault="00B161F1" w:rsidP="00552320">
      <w:r>
        <w:tab/>
        <w:t>Weekly standup meetings were held to discuss progress, exchange ideas, and perform work. These meetings were consistently held through the term, with around 14 meetings in total</w:t>
      </w:r>
      <w:bookmarkStart w:id="5" w:name="_GoBack"/>
      <w:bookmarkEnd w:id="5"/>
      <w:r>
        <w:t>. Outside of meetings, work was done remotely and shared through GitHub. The link to the project’s GitHub is included in the Appendix. Communication outside of the meetings was done using the GroupMe application.</w:t>
      </w:r>
    </w:p>
    <w:p w14:paraId="4F06639F" w14:textId="11ED2B53" w:rsidR="00552320" w:rsidRDefault="00552320" w:rsidP="00552320">
      <w:pPr>
        <w:pStyle w:val="Heading2"/>
      </w:pPr>
      <w:bookmarkStart w:id="6" w:name="_Toc6848001"/>
      <w:r>
        <w:t>Design Goals</w:t>
      </w:r>
      <w:bookmarkEnd w:id="6"/>
    </w:p>
    <w:p w14:paraId="52A3D91B" w14:textId="39C46C9F" w:rsidR="00D44D3B" w:rsidRPr="00D44D3B" w:rsidRDefault="00D44D3B" w:rsidP="00D44D3B">
      <w:r>
        <w:tab/>
        <w:t xml:space="preserve">Below are the primary design goals we hoped to meet with </w:t>
      </w:r>
      <w:r w:rsidR="00915F98">
        <w:t>during</w:t>
      </w:r>
      <w:r>
        <w:t xml:space="preserve"> development of this project.</w:t>
      </w:r>
    </w:p>
    <w:tbl>
      <w:tblPr>
        <w:tblStyle w:val="TableGrid"/>
        <w:tblpPr w:leftFromText="180" w:rightFromText="180" w:vertAnchor="text" w:horzAnchor="margin" w:tblpY="215"/>
        <w:tblW w:w="0" w:type="auto"/>
        <w:tblLook w:val="04A0" w:firstRow="1" w:lastRow="0" w:firstColumn="1" w:lastColumn="0" w:noHBand="0" w:noVBand="1"/>
      </w:tblPr>
      <w:tblGrid>
        <w:gridCol w:w="3110"/>
        <w:gridCol w:w="3110"/>
        <w:gridCol w:w="3110"/>
      </w:tblGrid>
      <w:tr w:rsidR="00D44D3B" w14:paraId="7117DEB8" w14:textId="4C978A2E" w:rsidTr="0050397E">
        <w:trPr>
          <w:trHeight w:val="620"/>
        </w:trPr>
        <w:tc>
          <w:tcPr>
            <w:tcW w:w="3110" w:type="dxa"/>
            <w:shd w:val="clear" w:color="auto" w:fill="B4C6E7" w:themeFill="accent1" w:themeFillTint="66"/>
          </w:tcPr>
          <w:p w14:paraId="35CC1394" w14:textId="444884E8" w:rsidR="00D44D3B" w:rsidRPr="00D44D3B" w:rsidRDefault="00D44D3B" w:rsidP="0050397E">
            <w:pPr>
              <w:jc w:val="center"/>
              <w:rPr>
                <w:sz w:val="32"/>
                <w:szCs w:val="32"/>
              </w:rPr>
            </w:pPr>
            <w:r>
              <w:rPr>
                <w:sz w:val="32"/>
                <w:szCs w:val="32"/>
              </w:rPr>
              <w:t>Design Goal</w:t>
            </w:r>
          </w:p>
        </w:tc>
        <w:tc>
          <w:tcPr>
            <w:tcW w:w="3110" w:type="dxa"/>
            <w:shd w:val="clear" w:color="auto" w:fill="B4C6E7" w:themeFill="accent1" w:themeFillTint="66"/>
          </w:tcPr>
          <w:p w14:paraId="376F10F7" w14:textId="7B328D42" w:rsidR="00D44D3B" w:rsidRPr="00D44D3B" w:rsidRDefault="00D44D3B" w:rsidP="0050397E">
            <w:pPr>
              <w:jc w:val="center"/>
              <w:rPr>
                <w:sz w:val="32"/>
                <w:szCs w:val="32"/>
              </w:rPr>
            </w:pPr>
            <w:r w:rsidRPr="00D44D3B">
              <w:rPr>
                <w:sz w:val="32"/>
                <w:szCs w:val="32"/>
              </w:rPr>
              <w:t>Not met</w:t>
            </w:r>
          </w:p>
        </w:tc>
        <w:tc>
          <w:tcPr>
            <w:tcW w:w="3110" w:type="dxa"/>
            <w:shd w:val="clear" w:color="auto" w:fill="B4C6E7" w:themeFill="accent1" w:themeFillTint="66"/>
          </w:tcPr>
          <w:p w14:paraId="6C9CE950" w14:textId="2DAF822F" w:rsidR="00D44D3B" w:rsidRPr="00D44D3B" w:rsidRDefault="00D44D3B" w:rsidP="0050397E">
            <w:pPr>
              <w:jc w:val="center"/>
              <w:rPr>
                <w:sz w:val="32"/>
                <w:szCs w:val="32"/>
              </w:rPr>
            </w:pPr>
            <w:r w:rsidRPr="00D44D3B">
              <w:rPr>
                <w:sz w:val="32"/>
                <w:szCs w:val="32"/>
              </w:rPr>
              <w:t>Met</w:t>
            </w:r>
          </w:p>
        </w:tc>
      </w:tr>
      <w:tr w:rsidR="00D44D3B" w14:paraId="071CA2E8" w14:textId="5AAFA3C3" w:rsidTr="00D44D3B">
        <w:trPr>
          <w:trHeight w:val="242"/>
        </w:trPr>
        <w:tc>
          <w:tcPr>
            <w:tcW w:w="3110" w:type="dxa"/>
          </w:tcPr>
          <w:p w14:paraId="3BC81D66" w14:textId="4D993739" w:rsidR="00D44D3B" w:rsidRDefault="00D44D3B" w:rsidP="0068600E">
            <w:r>
              <w:t>GUI</w:t>
            </w:r>
          </w:p>
        </w:tc>
        <w:tc>
          <w:tcPr>
            <w:tcW w:w="3110" w:type="dxa"/>
          </w:tcPr>
          <w:p w14:paraId="579E90E2" w14:textId="77777777" w:rsidR="00D44D3B" w:rsidRDefault="00D44D3B" w:rsidP="0068600E"/>
        </w:tc>
        <w:tc>
          <w:tcPr>
            <w:tcW w:w="3110" w:type="dxa"/>
          </w:tcPr>
          <w:p w14:paraId="1F2A59DE" w14:textId="452D7060" w:rsidR="00D44D3B" w:rsidRDefault="00D44D3B" w:rsidP="00D44D3B">
            <w:pPr>
              <w:jc w:val="center"/>
            </w:pPr>
            <w:r>
              <w:t>X</w:t>
            </w:r>
          </w:p>
        </w:tc>
      </w:tr>
      <w:tr w:rsidR="00D44D3B" w14:paraId="1E18F1CC" w14:textId="36C64DF3" w:rsidTr="00D44D3B">
        <w:trPr>
          <w:trHeight w:val="257"/>
        </w:trPr>
        <w:tc>
          <w:tcPr>
            <w:tcW w:w="3110" w:type="dxa"/>
          </w:tcPr>
          <w:p w14:paraId="70A25161" w14:textId="74006DFD" w:rsidR="00D44D3B" w:rsidRDefault="00D44D3B" w:rsidP="0068600E">
            <w:r>
              <w:t>All data read from XML</w:t>
            </w:r>
          </w:p>
        </w:tc>
        <w:tc>
          <w:tcPr>
            <w:tcW w:w="3110" w:type="dxa"/>
          </w:tcPr>
          <w:p w14:paraId="37C62758" w14:textId="77777777" w:rsidR="00D44D3B" w:rsidRDefault="00D44D3B" w:rsidP="0068600E"/>
        </w:tc>
        <w:tc>
          <w:tcPr>
            <w:tcW w:w="3110" w:type="dxa"/>
          </w:tcPr>
          <w:p w14:paraId="70A934DF" w14:textId="7B3CF5B4" w:rsidR="00D44D3B" w:rsidRDefault="00D44D3B" w:rsidP="00D44D3B">
            <w:pPr>
              <w:jc w:val="center"/>
            </w:pPr>
            <w:r>
              <w:t>X</w:t>
            </w:r>
          </w:p>
        </w:tc>
      </w:tr>
      <w:tr w:rsidR="00D44D3B" w14:paraId="43A3B33F" w14:textId="265E47CC" w:rsidTr="00D44D3B">
        <w:trPr>
          <w:trHeight w:val="242"/>
        </w:trPr>
        <w:tc>
          <w:tcPr>
            <w:tcW w:w="3110" w:type="dxa"/>
          </w:tcPr>
          <w:p w14:paraId="3E00E6D1" w14:textId="6AF004B4" w:rsidR="00D44D3B" w:rsidRDefault="00D44D3B" w:rsidP="0068600E">
            <w:r>
              <w:t>Dynamic Card and tile Events</w:t>
            </w:r>
          </w:p>
        </w:tc>
        <w:tc>
          <w:tcPr>
            <w:tcW w:w="3110" w:type="dxa"/>
          </w:tcPr>
          <w:p w14:paraId="7B5768E8" w14:textId="77777777" w:rsidR="00D44D3B" w:rsidRDefault="00D44D3B" w:rsidP="0068600E"/>
        </w:tc>
        <w:tc>
          <w:tcPr>
            <w:tcW w:w="3110" w:type="dxa"/>
          </w:tcPr>
          <w:p w14:paraId="09F52F76" w14:textId="6CAAEAA1" w:rsidR="00D44D3B" w:rsidRDefault="00D44D3B" w:rsidP="00D44D3B">
            <w:pPr>
              <w:jc w:val="center"/>
            </w:pPr>
            <w:r>
              <w:t>X</w:t>
            </w:r>
          </w:p>
        </w:tc>
      </w:tr>
      <w:tr w:rsidR="00D44D3B" w14:paraId="44D51F47" w14:textId="1E2A66E2" w:rsidTr="00D44D3B">
        <w:trPr>
          <w:trHeight w:val="257"/>
        </w:trPr>
        <w:tc>
          <w:tcPr>
            <w:tcW w:w="3110" w:type="dxa"/>
          </w:tcPr>
          <w:p w14:paraId="7A205120" w14:textId="6E8B4C79" w:rsidR="00D44D3B" w:rsidRDefault="00B10F3F" w:rsidP="0068600E">
            <w:r>
              <w:t>Players can interact with game board and each other</w:t>
            </w:r>
          </w:p>
        </w:tc>
        <w:tc>
          <w:tcPr>
            <w:tcW w:w="3110" w:type="dxa"/>
          </w:tcPr>
          <w:p w14:paraId="0B4D7389" w14:textId="77777777" w:rsidR="00D44D3B" w:rsidRDefault="00D44D3B" w:rsidP="0068600E"/>
        </w:tc>
        <w:tc>
          <w:tcPr>
            <w:tcW w:w="3110" w:type="dxa"/>
          </w:tcPr>
          <w:p w14:paraId="5BB9BB99" w14:textId="73F82696" w:rsidR="00D44D3B" w:rsidRDefault="00D44D3B" w:rsidP="00D44D3B">
            <w:pPr>
              <w:jc w:val="center"/>
            </w:pPr>
            <w:r>
              <w:t>X</w:t>
            </w:r>
          </w:p>
        </w:tc>
      </w:tr>
      <w:tr w:rsidR="00D44D3B" w14:paraId="7DE7EAF3" w14:textId="77777777" w:rsidTr="00D44D3B">
        <w:trPr>
          <w:trHeight w:val="257"/>
        </w:trPr>
        <w:tc>
          <w:tcPr>
            <w:tcW w:w="3110" w:type="dxa"/>
          </w:tcPr>
          <w:p w14:paraId="2BD82752" w14:textId="7741B822" w:rsidR="00D44D3B" w:rsidRDefault="00B10F3F" w:rsidP="0068600E">
            <w:r>
              <w:t>Local Multiplayer</w:t>
            </w:r>
          </w:p>
        </w:tc>
        <w:tc>
          <w:tcPr>
            <w:tcW w:w="3110" w:type="dxa"/>
          </w:tcPr>
          <w:p w14:paraId="1E694A0F" w14:textId="77777777" w:rsidR="00D44D3B" w:rsidRDefault="00D44D3B" w:rsidP="0068600E"/>
        </w:tc>
        <w:tc>
          <w:tcPr>
            <w:tcW w:w="3110" w:type="dxa"/>
          </w:tcPr>
          <w:p w14:paraId="484AF00C" w14:textId="2F41D6C8" w:rsidR="00D44D3B" w:rsidRDefault="00B10F3F" w:rsidP="00B10F3F">
            <w:pPr>
              <w:jc w:val="center"/>
            </w:pPr>
            <w:r>
              <w:t>X</w:t>
            </w:r>
          </w:p>
        </w:tc>
      </w:tr>
    </w:tbl>
    <w:p w14:paraId="53B98495" w14:textId="77777777" w:rsidR="00765D4D" w:rsidRDefault="00765D4D"/>
    <w:p w14:paraId="5E931AF6" w14:textId="77777777" w:rsidR="00765D4D" w:rsidRDefault="00765D4D"/>
    <w:p w14:paraId="36D31631" w14:textId="77777777" w:rsidR="00765D4D" w:rsidRDefault="00765D4D"/>
    <w:p w14:paraId="2DB31C3D" w14:textId="2F00EAD5" w:rsidR="00765D4D" w:rsidRDefault="004F5B67" w:rsidP="00765D4D">
      <w:pPr>
        <w:pStyle w:val="Heading1"/>
      </w:pPr>
      <w:r>
        <w:br w:type="page"/>
      </w:r>
      <w:bookmarkStart w:id="7" w:name="_Toc6848002"/>
      <w:r w:rsidR="00765D4D">
        <w:lastRenderedPageBreak/>
        <w:t>Operation</w:t>
      </w:r>
      <w:bookmarkEnd w:id="7"/>
    </w:p>
    <w:p w14:paraId="4B4F12FF" w14:textId="77777777" w:rsidR="00765D4D" w:rsidRDefault="00765D4D" w:rsidP="00765D4D">
      <w:pPr>
        <w:pStyle w:val="Heading2"/>
      </w:pPr>
      <w:bookmarkStart w:id="8" w:name="_Toc6848003"/>
      <w:r>
        <w:t>Starting the Game</w:t>
      </w:r>
      <w:bookmarkEnd w:id="8"/>
    </w:p>
    <w:p w14:paraId="33989B60" w14:textId="77777777" w:rsidR="00765D4D" w:rsidRPr="00A11ED5" w:rsidRDefault="00765D4D" w:rsidP="00765D4D">
      <w:r>
        <w:tab/>
        <w:t>To start playing the game, simply load the project and select the “Start game” button. You will be asked to enter the number of turns to play and the names of the four players. There are no accounts required, so you may just enter any String to use as player’s name.</w:t>
      </w:r>
    </w:p>
    <w:p w14:paraId="008D8A72" w14:textId="77777777" w:rsidR="00765D4D" w:rsidRDefault="00765D4D" w:rsidP="00765D4D">
      <w:pPr>
        <w:pStyle w:val="Heading2"/>
      </w:pPr>
      <w:bookmarkStart w:id="9" w:name="_Toc6848004"/>
      <w:r>
        <w:t>Gameplay Instructions</w:t>
      </w:r>
      <w:bookmarkEnd w:id="9"/>
    </w:p>
    <w:p w14:paraId="5104DF5A" w14:textId="77777777" w:rsidR="00765D4D" w:rsidRDefault="00765D4D" w:rsidP="00765D4D">
      <w:r>
        <w:tab/>
        <w:t>The gameplay is the same as a standard game of Monopoly. Each turn, that player will roll a dice and move to the tile that is the resulting roll away. If this tile has a special event, such as a drawing a card, the player will receive the result of this event.</w:t>
      </w:r>
    </w:p>
    <w:p w14:paraId="42F9526B" w14:textId="77777777" w:rsidR="00765D4D" w:rsidRPr="00A11ED5" w:rsidRDefault="00765D4D" w:rsidP="00765D4D">
      <w:pPr>
        <w:ind w:firstLine="720"/>
      </w:pPr>
      <w:r>
        <w:t xml:space="preserve"> If the tile is a property tile, the player may buy the tile. If this property tile is already owned, the player will pay rent to the current owner of the tile.</w:t>
      </w:r>
    </w:p>
    <w:p w14:paraId="71DBA630" w14:textId="323D5C08" w:rsidR="00765D4D" w:rsidRDefault="00765D4D" w:rsidP="00765D4D">
      <w:pPr>
        <w:pStyle w:val="Heading2"/>
      </w:pPr>
      <w:bookmarkStart w:id="10" w:name="_Toc6848005"/>
      <w:r>
        <w:t>Victory</w:t>
      </w:r>
      <w:r w:rsidR="00814D40">
        <w:t xml:space="preserve"> &amp; Defeat </w:t>
      </w:r>
      <w:r>
        <w:t>Conditions</w:t>
      </w:r>
      <w:bookmarkEnd w:id="10"/>
    </w:p>
    <w:p w14:paraId="717B6962" w14:textId="5F1B47FA" w:rsidR="00765D4D" w:rsidRPr="000F66DE" w:rsidRDefault="00765D4D" w:rsidP="00765D4D">
      <w:r>
        <w:tab/>
        <w:t>The game ends when the turn counter set at the start of the game is reached or all but one player have been eliminated. At this point, the remaining player with the highest score is declared the winner.</w:t>
      </w:r>
      <w:r>
        <w:tab/>
        <w:t>A player is defeated when their money reaches a negative value. They are informed they are eliminated and are unable to continue playing rounds.</w:t>
      </w:r>
    </w:p>
    <w:p w14:paraId="6ECF227B" w14:textId="770074D9" w:rsidR="004F5B67" w:rsidRDefault="00765D4D" w:rsidP="004F5B67">
      <w:r>
        <w:br w:type="page"/>
      </w:r>
    </w:p>
    <w:p w14:paraId="077C4351" w14:textId="29CE225E" w:rsidR="004F5B67" w:rsidRDefault="004F5B67" w:rsidP="004F5B67">
      <w:pPr>
        <w:pStyle w:val="Heading1"/>
      </w:pPr>
      <w:bookmarkStart w:id="11" w:name="_Toc6848006"/>
      <w:r>
        <w:lastRenderedPageBreak/>
        <w:t>Game Design</w:t>
      </w:r>
      <w:bookmarkEnd w:id="11"/>
    </w:p>
    <w:p w14:paraId="640935FB" w14:textId="783BA725" w:rsidR="002770A0" w:rsidRDefault="002770A0" w:rsidP="002770A0">
      <w:pPr>
        <w:pStyle w:val="Heading2"/>
      </w:pPr>
      <w:bookmarkStart w:id="12" w:name="_Toc6848007"/>
      <w:r>
        <w:t>Design Choices</w:t>
      </w:r>
      <w:bookmarkEnd w:id="12"/>
    </w:p>
    <w:p w14:paraId="23882975" w14:textId="219613D5" w:rsidR="00E4707B" w:rsidRDefault="00E4707B" w:rsidP="00E4707B">
      <w:r>
        <w:tab/>
        <w:t>Several key design choices were made in the course of prototyping this project. The choice to have only local multiplayer instead of networked multiplayer was made to more accurately simulate the experience of many people around a game board.</w:t>
      </w:r>
    </w:p>
    <w:p w14:paraId="1BFF073C" w14:textId="77777777" w:rsidR="00765D4D" w:rsidRDefault="00765D4D" w:rsidP="00765D4D">
      <w:pPr>
        <w:pStyle w:val="Heading2"/>
      </w:pPr>
      <w:bookmarkStart w:id="13" w:name="_Toc6848008"/>
      <w:r>
        <w:t>Frontend</w:t>
      </w:r>
      <w:bookmarkEnd w:id="13"/>
    </w:p>
    <w:p w14:paraId="2A1B7345" w14:textId="7182D37A" w:rsidR="00765D4D" w:rsidRDefault="00765D4D" w:rsidP="00765D4D">
      <w:r>
        <w:tab/>
        <w:t xml:space="preserve">A simple graphical user interface, or GUI, was designed and built for this program. Through this GUI, a player would </w:t>
      </w:r>
      <w:r w:rsidR="00F3425E">
        <w:t>be</w:t>
      </w:r>
      <w:r>
        <w:t xml:space="preserve"> able to interact with all the required gameplay functions. This GUI also shows relevant gameplay information.</w:t>
      </w:r>
    </w:p>
    <w:p w14:paraId="7A21F428" w14:textId="77777777" w:rsidR="00765D4D" w:rsidRDefault="00765D4D" w:rsidP="00765D4D">
      <w:pPr>
        <w:pStyle w:val="Heading2"/>
      </w:pPr>
      <w:bookmarkStart w:id="14" w:name="_Toc6848009"/>
      <w:r>
        <w:t>Backend</w:t>
      </w:r>
      <w:bookmarkEnd w:id="14"/>
    </w:p>
    <w:p w14:paraId="42DDCB7F" w14:textId="0F79051F" w:rsidR="00765D4D" w:rsidRDefault="00765D4D" w:rsidP="00765D4D">
      <w:r>
        <w:tab/>
        <w:t>The backend functions as an interface between the frontend GUI and XML parsers. Once the XML files were parsed, the backend would create a common interface for the various objects created. The backend was also responsible for computing gameplay, such as a player’s money or location playing.</w:t>
      </w:r>
    </w:p>
    <w:p w14:paraId="51D4A8FE" w14:textId="77777777" w:rsidR="00765D4D" w:rsidRDefault="00765D4D" w:rsidP="00765D4D">
      <w:pPr>
        <w:pStyle w:val="Heading2"/>
      </w:pPr>
      <w:bookmarkStart w:id="15" w:name="_Toc6848010"/>
      <w:r>
        <w:t>Information Storage</w:t>
      </w:r>
      <w:bookmarkEnd w:id="15"/>
    </w:p>
    <w:p w14:paraId="15839FC8" w14:textId="6663FAA7" w:rsidR="00765D4D" w:rsidRDefault="00765D4D" w:rsidP="00765D4D">
      <w:r>
        <w:tab/>
        <w:t>To store the information, XML files were used. The final program used two XML files. One file stored information on the Properties and the other stored information on the Cards. These would be parsed by the program, which would create objects and structures for this information.</w:t>
      </w:r>
    </w:p>
    <w:p w14:paraId="7648F718" w14:textId="527D91B8" w:rsidR="00765D4D" w:rsidRDefault="00E4707B" w:rsidP="00E4707B">
      <w:r>
        <w:tab/>
      </w:r>
    </w:p>
    <w:p w14:paraId="232A67BF" w14:textId="7C2BEA92" w:rsidR="004F5B67" w:rsidRDefault="004F5B67" w:rsidP="008201FB">
      <w:pPr>
        <w:pStyle w:val="Heading2"/>
      </w:pPr>
      <w:bookmarkStart w:id="16" w:name="_Toc6848011"/>
      <w:r>
        <w:t>Design Patterns Used</w:t>
      </w:r>
      <w:bookmarkEnd w:id="16"/>
    </w:p>
    <w:p w14:paraId="530F9B97" w14:textId="5733D104" w:rsidR="009567FE" w:rsidRDefault="009567FE" w:rsidP="009567FE">
      <w:r>
        <w:tab/>
        <w:t>Two design patterns were used in design this project. Several other patterns were considered, such as Singleton and Interface, but the choice to go with the following patterns was made due to how the classes were going to be used.</w:t>
      </w:r>
    </w:p>
    <w:p w14:paraId="2FB059C2" w14:textId="02D8D27C" w:rsidR="009567FE" w:rsidRDefault="009567FE" w:rsidP="009567FE">
      <w:pPr>
        <w:ind w:firstLine="720"/>
      </w:pPr>
      <w:r>
        <w:t>The first was a Passive Model View Controller or Passive MVC. This approach was used to design the interfaces and relationships between the GUI the player sees and the backend that performs computations based on received player input.</w:t>
      </w:r>
    </w:p>
    <w:p w14:paraId="5FDC270B" w14:textId="15C1AC50" w:rsidR="009567FE" w:rsidRPr="009567FE" w:rsidRDefault="009567FE" w:rsidP="009567FE">
      <w:r>
        <w:tab/>
        <w:t xml:space="preserve">The second was an Object Adapter. This pattern was applied to the </w:t>
      </w:r>
      <w:proofErr w:type="spellStart"/>
      <w:r>
        <w:t>Tile_Adapter</w:t>
      </w:r>
      <w:proofErr w:type="spellEnd"/>
      <w:r>
        <w:t xml:space="preserve"> class. This class served as an interface that allowed the game board and player classes to interact with the seven different tile classes through a common interface.</w:t>
      </w:r>
    </w:p>
    <w:p w14:paraId="6A562209" w14:textId="3E4FFCEB" w:rsidR="00765D4D" w:rsidRDefault="00765D4D">
      <w:r>
        <w:br w:type="page"/>
      </w:r>
    </w:p>
    <w:p w14:paraId="1DA690C6" w14:textId="77777777" w:rsidR="004F5B67" w:rsidRDefault="004F5B67" w:rsidP="004F5B67"/>
    <w:p w14:paraId="58C443E3" w14:textId="7C6D41AA" w:rsidR="002D47C2" w:rsidRDefault="004F5B67" w:rsidP="002D47C2">
      <w:pPr>
        <w:pStyle w:val="Heading1"/>
      </w:pPr>
      <w:bookmarkStart w:id="17" w:name="_Toc6848012"/>
      <w:r>
        <w:t>UML Diagrams</w:t>
      </w:r>
      <w:bookmarkEnd w:id="17"/>
    </w:p>
    <w:p w14:paraId="067D0DAC" w14:textId="12334FA2" w:rsidR="002D47C2" w:rsidRPr="002D47C2" w:rsidRDefault="002D47C2" w:rsidP="002D47C2">
      <w:pPr>
        <w:pStyle w:val="Heading2"/>
      </w:pPr>
      <w:bookmarkStart w:id="18" w:name="_Toc6848013"/>
      <w:r>
        <w:t>Class diagrams</w:t>
      </w:r>
      <w:bookmarkEnd w:id="18"/>
    </w:p>
    <w:p w14:paraId="392BD9F7" w14:textId="77777777" w:rsidR="00814D40" w:rsidRDefault="00814D40" w:rsidP="002D47C2">
      <w:pPr>
        <w:pStyle w:val="Heading1"/>
      </w:pPr>
      <w:bookmarkStart w:id="19" w:name="_Toc6845713"/>
      <w:bookmarkStart w:id="20" w:name="_Toc6847552"/>
      <w:bookmarkStart w:id="21" w:name="_Toc6848014"/>
      <w:r>
        <w:rPr>
          <w:noProof/>
        </w:rPr>
        <w:drawing>
          <wp:inline distT="0" distB="0" distL="0" distR="0" wp14:anchorId="467D1E15" wp14:editId="48F7D6DB">
            <wp:extent cx="5934710" cy="3174365"/>
            <wp:effectExtent l="0" t="0" r="8890" b="6985"/>
            <wp:docPr id="11" name="Picture 11" descr="E:\School\2019 Spring\CS 321\Final Project\CS321_SP2019\uml\main_uml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hool\2019 Spring\CS 321\Final Project\CS321_SP2019\uml\main_uml_si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bookmarkEnd w:id="19"/>
      <w:bookmarkEnd w:id="20"/>
      <w:bookmarkEnd w:id="21"/>
    </w:p>
    <w:p w14:paraId="29BD6E01" w14:textId="118BBF05" w:rsidR="004F5B67" w:rsidRDefault="00D044B4" w:rsidP="002D47C2">
      <w:pPr>
        <w:pStyle w:val="Heading1"/>
      </w:pPr>
      <w:bookmarkStart w:id="22" w:name="_Toc6845714"/>
      <w:bookmarkStart w:id="23" w:name="_Toc6847553"/>
      <w:bookmarkStart w:id="24" w:name="_Toc6848015"/>
      <w:r w:rsidRPr="00D044B4">
        <w:rPr>
          <w:noProof/>
        </w:rPr>
        <w:drawing>
          <wp:inline distT="0" distB="0" distL="0" distR="0" wp14:anchorId="6A5014BC" wp14:editId="74369478">
            <wp:extent cx="5915256" cy="3450566"/>
            <wp:effectExtent l="0" t="0" r="0" b="0"/>
            <wp:docPr id="9" name="Content Placeholder 8">
              <a:extLst xmlns:a="http://schemas.openxmlformats.org/drawingml/2006/main">
                <a:ext uri="{FF2B5EF4-FFF2-40B4-BE49-F238E27FC236}">
                  <a16:creationId xmlns:a16="http://schemas.microsoft.com/office/drawing/2014/main" id="{70B05435-0C19-43A5-9DC1-A155520C85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70B05435-0C19-43A5-9DC1-A155520C8550}"/>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8776" cy="3458452"/>
                    </a:xfrm>
                    <a:prstGeom prst="rect">
                      <a:avLst/>
                    </a:prstGeom>
                  </pic:spPr>
                </pic:pic>
              </a:graphicData>
            </a:graphic>
          </wp:inline>
        </w:drawing>
      </w:r>
      <w:bookmarkEnd w:id="22"/>
      <w:bookmarkEnd w:id="23"/>
      <w:bookmarkEnd w:id="24"/>
    </w:p>
    <w:p w14:paraId="27F9DF92" w14:textId="6CEABD2C" w:rsidR="004F5B67" w:rsidRDefault="004F5B67"/>
    <w:p w14:paraId="59DF8D91" w14:textId="6BD63197" w:rsidR="004F5B67" w:rsidRDefault="00A143FD" w:rsidP="00814D40">
      <w:pPr>
        <w:pStyle w:val="Heading2"/>
      </w:pPr>
      <w:bookmarkStart w:id="25" w:name="_Toc6848016"/>
      <w:r>
        <w:lastRenderedPageBreak/>
        <w:t>Sequence Diagrams</w:t>
      </w:r>
      <w:bookmarkEnd w:id="25"/>
    </w:p>
    <w:p w14:paraId="7359155D" w14:textId="22653A60" w:rsidR="00A143FD" w:rsidRPr="00A143FD" w:rsidRDefault="00A143FD" w:rsidP="00814D40">
      <w:pPr>
        <w:pStyle w:val="Heading3"/>
      </w:pPr>
      <w:bookmarkStart w:id="26" w:name="_Toc6848017"/>
      <w:r>
        <w:t xml:space="preserve">Sequence </w:t>
      </w:r>
      <w:r w:rsidR="00A173A4">
        <w:t>Diagram</w:t>
      </w:r>
      <w:r>
        <w:t xml:space="preserve"> 1: Player rolling a dice on their turn</w:t>
      </w:r>
      <w:bookmarkEnd w:id="26"/>
    </w:p>
    <w:p w14:paraId="4A07D827" w14:textId="7AA53704" w:rsidR="004F5B67" w:rsidRDefault="00A143FD" w:rsidP="00A143FD">
      <w:r>
        <w:rPr>
          <w:noProof/>
        </w:rPr>
        <w:drawing>
          <wp:inline distT="0" distB="0" distL="0" distR="0" wp14:anchorId="594264CF" wp14:editId="3BEA3F51">
            <wp:extent cx="4114800" cy="3087419"/>
            <wp:effectExtent l="0" t="0" r="0" b="0"/>
            <wp:docPr id="3" name="Picture 3" descr="E:\School\2019 Spring\CS 321\Final Project\CS321_SP2019\report\Sequence_ PlayerTurn Roll 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2019 Spring\CS 321\Final Project\CS321_SP2019\report\Sequence_ PlayerTurn Roll Dic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3087419"/>
                    </a:xfrm>
                    <a:prstGeom prst="rect">
                      <a:avLst/>
                    </a:prstGeom>
                    <a:noFill/>
                    <a:ln>
                      <a:noFill/>
                    </a:ln>
                  </pic:spPr>
                </pic:pic>
              </a:graphicData>
            </a:graphic>
          </wp:inline>
        </w:drawing>
      </w:r>
    </w:p>
    <w:p w14:paraId="2F3C8213" w14:textId="68941AD7" w:rsidR="00A143FD" w:rsidRDefault="00A143FD" w:rsidP="00814D40">
      <w:pPr>
        <w:pStyle w:val="Heading3"/>
      </w:pPr>
      <w:bookmarkStart w:id="27" w:name="_Toc6848018"/>
      <w:r>
        <w:t>Sequence Diagram 2: Player trading property to another player</w:t>
      </w:r>
      <w:bookmarkEnd w:id="27"/>
    </w:p>
    <w:p w14:paraId="7EAAA40A" w14:textId="5582A96E" w:rsidR="00A143FD" w:rsidRDefault="00A143FD" w:rsidP="00A143FD">
      <w:r>
        <w:rPr>
          <w:noProof/>
        </w:rPr>
        <w:drawing>
          <wp:inline distT="0" distB="0" distL="0" distR="0" wp14:anchorId="645E6641" wp14:editId="09C016E1">
            <wp:extent cx="5934710" cy="3787140"/>
            <wp:effectExtent l="0" t="0" r="8890" b="3810"/>
            <wp:docPr id="4" name="Picture 4" descr="E:\School\2019 Spring\CS 321\Final Project\CS321_SP2019\report\Sequence_ Trade Proper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2019 Spring\CS 321\Final Project\CS321_SP2019\report\Sequence_ Trade Proper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787140"/>
                    </a:xfrm>
                    <a:prstGeom prst="rect">
                      <a:avLst/>
                    </a:prstGeom>
                    <a:noFill/>
                    <a:ln>
                      <a:noFill/>
                    </a:ln>
                  </pic:spPr>
                </pic:pic>
              </a:graphicData>
            </a:graphic>
          </wp:inline>
        </w:drawing>
      </w:r>
    </w:p>
    <w:p w14:paraId="39DFF3B3" w14:textId="2E1091AB" w:rsidR="002D47C2" w:rsidRPr="00A143FD" w:rsidRDefault="002D47C2" w:rsidP="00A143FD">
      <w:r>
        <w:br w:type="page"/>
      </w:r>
    </w:p>
    <w:p w14:paraId="363CA6E8" w14:textId="3F6C1C0F" w:rsidR="00615E9F" w:rsidRDefault="002D47C2" w:rsidP="00615E9F">
      <w:pPr>
        <w:pStyle w:val="Heading1"/>
      </w:pPr>
      <w:bookmarkStart w:id="28" w:name="_Toc6848019"/>
      <w:r>
        <w:lastRenderedPageBreak/>
        <w:t>Use Cases</w:t>
      </w:r>
      <w:bookmarkEnd w:id="28"/>
    </w:p>
    <w:p w14:paraId="317D4AFC" w14:textId="60D28240" w:rsidR="00615E9F" w:rsidRDefault="00615E9F" w:rsidP="00615E9F">
      <w:pPr>
        <w:pStyle w:val="ListParagraph"/>
        <w:numPr>
          <w:ilvl w:val="0"/>
          <w:numId w:val="6"/>
        </w:numPr>
      </w:pPr>
      <w:r>
        <w:t>Use Case 1</w:t>
      </w:r>
    </w:p>
    <w:p w14:paraId="06DBAED7" w14:textId="72DE72D6" w:rsidR="00615E9F" w:rsidRDefault="00646FDA" w:rsidP="00615E9F">
      <w:pPr>
        <w:pStyle w:val="ListParagraph"/>
        <w:numPr>
          <w:ilvl w:val="1"/>
          <w:numId w:val="6"/>
        </w:numPr>
      </w:pPr>
      <w:r>
        <w:t>Player starts turn</w:t>
      </w:r>
    </w:p>
    <w:p w14:paraId="22193F62" w14:textId="65191FA6" w:rsidR="00646FDA" w:rsidRDefault="00646FDA" w:rsidP="00615E9F">
      <w:pPr>
        <w:pStyle w:val="ListParagraph"/>
        <w:numPr>
          <w:ilvl w:val="1"/>
          <w:numId w:val="6"/>
        </w:numPr>
      </w:pPr>
      <w:r>
        <w:t>Player rolls dice</w:t>
      </w:r>
    </w:p>
    <w:p w14:paraId="0FE00A09" w14:textId="5AECF502" w:rsidR="00646FDA" w:rsidRDefault="00646FDA" w:rsidP="00615E9F">
      <w:pPr>
        <w:pStyle w:val="ListParagraph"/>
        <w:numPr>
          <w:ilvl w:val="1"/>
          <w:numId w:val="6"/>
        </w:numPr>
      </w:pPr>
      <w:r>
        <w:t>Player lands on a property tile</w:t>
      </w:r>
    </w:p>
    <w:p w14:paraId="4F804131" w14:textId="7040B04F" w:rsidR="00646FDA" w:rsidRDefault="00646FDA" w:rsidP="00615E9F">
      <w:pPr>
        <w:pStyle w:val="ListParagraph"/>
        <w:numPr>
          <w:ilvl w:val="1"/>
          <w:numId w:val="6"/>
        </w:numPr>
      </w:pPr>
      <w:r>
        <w:t>Player buys property tile</w:t>
      </w:r>
    </w:p>
    <w:p w14:paraId="7CB8AC00" w14:textId="66513C0A" w:rsidR="00646FDA" w:rsidRDefault="00646FDA" w:rsidP="00615E9F">
      <w:pPr>
        <w:pStyle w:val="ListParagraph"/>
        <w:numPr>
          <w:ilvl w:val="1"/>
          <w:numId w:val="6"/>
        </w:numPr>
      </w:pPr>
      <w:r>
        <w:t>Player turn ends</w:t>
      </w:r>
    </w:p>
    <w:p w14:paraId="557927B8" w14:textId="391B860C" w:rsidR="00646FDA" w:rsidRDefault="00646FDA" w:rsidP="00646FDA">
      <w:pPr>
        <w:pStyle w:val="ListParagraph"/>
        <w:numPr>
          <w:ilvl w:val="0"/>
          <w:numId w:val="6"/>
        </w:numPr>
      </w:pPr>
      <w:r>
        <w:t>Use Case 2</w:t>
      </w:r>
    </w:p>
    <w:p w14:paraId="2D76579A" w14:textId="4454E6A9" w:rsidR="00646FDA" w:rsidRDefault="00646FDA" w:rsidP="00646FDA">
      <w:pPr>
        <w:pStyle w:val="ListParagraph"/>
        <w:numPr>
          <w:ilvl w:val="1"/>
          <w:numId w:val="6"/>
        </w:numPr>
      </w:pPr>
      <w:r>
        <w:t>Player starts turn</w:t>
      </w:r>
    </w:p>
    <w:p w14:paraId="0EBD19A1" w14:textId="77777777" w:rsidR="00646FDA" w:rsidRDefault="00646FDA" w:rsidP="00646FDA">
      <w:pPr>
        <w:pStyle w:val="ListParagraph"/>
        <w:numPr>
          <w:ilvl w:val="1"/>
          <w:numId w:val="6"/>
        </w:numPr>
      </w:pPr>
      <w:r>
        <w:t>Player rolls dice</w:t>
      </w:r>
    </w:p>
    <w:p w14:paraId="46F6F931" w14:textId="77777777" w:rsidR="00646FDA" w:rsidRDefault="00646FDA" w:rsidP="00646FDA">
      <w:pPr>
        <w:pStyle w:val="ListParagraph"/>
        <w:numPr>
          <w:ilvl w:val="1"/>
          <w:numId w:val="6"/>
        </w:numPr>
      </w:pPr>
      <w:r>
        <w:t>Player lands on a property tile</w:t>
      </w:r>
    </w:p>
    <w:p w14:paraId="0821AB81" w14:textId="54FD7068" w:rsidR="00646FDA" w:rsidRDefault="00646FDA" w:rsidP="00646FDA">
      <w:pPr>
        <w:pStyle w:val="ListParagraph"/>
        <w:numPr>
          <w:ilvl w:val="1"/>
          <w:numId w:val="6"/>
        </w:numPr>
      </w:pPr>
      <w:r>
        <w:t>Property is owned by someone else</w:t>
      </w:r>
    </w:p>
    <w:p w14:paraId="19CE21DF" w14:textId="5CD4EEED" w:rsidR="00646FDA" w:rsidRDefault="00646FDA" w:rsidP="00646FDA">
      <w:pPr>
        <w:pStyle w:val="ListParagraph"/>
        <w:numPr>
          <w:ilvl w:val="1"/>
          <w:numId w:val="6"/>
        </w:numPr>
      </w:pPr>
      <w:r>
        <w:t>Player pays rent to that player</w:t>
      </w:r>
    </w:p>
    <w:p w14:paraId="6FDEF221" w14:textId="0EC008C1" w:rsidR="00646FDA" w:rsidRDefault="00646FDA" w:rsidP="00646FDA">
      <w:pPr>
        <w:pStyle w:val="ListParagraph"/>
        <w:numPr>
          <w:ilvl w:val="1"/>
          <w:numId w:val="6"/>
        </w:numPr>
      </w:pPr>
      <w:r>
        <w:t>Player turn ends</w:t>
      </w:r>
    </w:p>
    <w:p w14:paraId="781C8E2E" w14:textId="231E70ED" w:rsidR="00646FDA" w:rsidRDefault="00646FDA" w:rsidP="00646FDA">
      <w:pPr>
        <w:pStyle w:val="ListParagraph"/>
        <w:numPr>
          <w:ilvl w:val="0"/>
          <w:numId w:val="6"/>
        </w:numPr>
      </w:pPr>
      <w:r>
        <w:t>Use Case 3</w:t>
      </w:r>
    </w:p>
    <w:p w14:paraId="61DF0445" w14:textId="416DD76A" w:rsidR="00646FDA" w:rsidRDefault="00034474" w:rsidP="00646FDA">
      <w:pPr>
        <w:pStyle w:val="ListParagraph"/>
        <w:numPr>
          <w:ilvl w:val="1"/>
          <w:numId w:val="6"/>
        </w:numPr>
      </w:pPr>
      <w:r>
        <w:t>Player starts turn</w:t>
      </w:r>
    </w:p>
    <w:p w14:paraId="2DEDC8AA" w14:textId="0358D71A" w:rsidR="00034474" w:rsidRDefault="00034474" w:rsidP="00646FDA">
      <w:pPr>
        <w:pStyle w:val="ListParagraph"/>
        <w:numPr>
          <w:ilvl w:val="1"/>
          <w:numId w:val="6"/>
        </w:numPr>
      </w:pPr>
      <w:r>
        <w:t>Player rolls dice</w:t>
      </w:r>
    </w:p>
    <w:p w14:paraId="310E9A07" w14:textId="77777777" w:rsidR="00034474" w:rsidRDefault="00034474" w:rsidP="00034474">
      <w:pPr>
        <w:pStyle w:val="ListParagraph"/>
        <w:numPr>
          <w:ilvl w:val="1"/>
          <w:numId w:val="6"/>
        </w:numPr>
      </w:pPr>
      <w:r>
        <w:t>Player lands on a property tile</w:t>
      </w:r>
    </w:p>
    <w:p w14:paraId="2D2D6E93" w14:textId="77777777" w:rsidR="00034474" w:rsidRDefault="00034474" w:rsidP="00034474">
      <w:pPr>
        <w:pStyle w:val="ListParagraph"/>
        <w:numPr>
          <w:ilvl w:val="1"/>
          <w:numId w:val="6"/>
        </w:numPr>
      </w:pPr>
      <w:r>
        <w:t>Property is owned by someone else</w:t>
      </w:r>
    </w:p>
    <w:p w14:paraId="35E2EB79" w14:textId="77777777" w:rsidR="00034474" w:rsidRDefault="00034474" w:rsidP="00034474">
      <w:pPr>
        <w:pStyle w:val="ListParagraph"/>
        <w:numPr>
          <w:ilvl w:val="1"/>
          <w:numId w:val="6"/>
        </w:numPr>
      </w:pPr>
      <w:r>
        <w:t>Player pays rent to that player</w:t>
      </w:r>
    </w:p>
    <w:p w14:paraId="0240A444" w14:textId="44DFAAAC" w:rsidR="00034474" w:rsidRDefault="00034474" w:rsidP="00646FDA">
      <w:pPr>
        <w:pStyle w:val="ListParagraph"/>
        <w:numPr>
          <w:ilvl w:val="1"/>
          <w:numId w:val="6"/>
        </w:numPr>
      </w:pPr>
      <w:r>
        <w:t>Player money is now negative</w:t>
      </w:r>
    </w:p>
    <w:p w14:paraId="53A35FA0" w14:textId="0D8628A6" w:rsidR="00034474" w:rsidRDefault="00034474" w:rsidP="00646FDA">
      <w:pPr>
        <w:pStyle w:val="ListParagraph"/>
        <w:numPr>
          <w:ilvl w:val="1"/>
          <w:numId w:val="6"/>
        </w:numPr>
      </w:pPr>
      <w:r>
        <w:t>Player is eliminated from game</w:t>
      </w:r>
    </w:p>
    <w:p w14:paraId="6ED22020" w14:textId="1D12C742" w:rsidR="00034474" w:rsidRDefault="006816B3" w:rsidP="00034474">
      <w:pPr>
        <w:pStyle w:val="ListParagraph"/>
        <w:numPr>
          <w:ilvl w:val="0"/>
          <w:numId w:val="6"/>
        </w:numPr>
      </w:pPr>
      <w:r>
        <w:t>Use Case 4</w:t>
      </w:r>
    </w:p>
    <w:p w14:paraId="7472F362" w14:textId="237D03FB" w:rsidR="006816B3" w:rsidRDefault="006816B3" w:rsidP="006816B3">
      <w:pPr>
        <w:pStyle w:val="ListParagraph"/>
        <w:numPr>
          <w:ilvl w:val="1"/>
          <w:numId w:val="6"/>
        </w:numPr>
      </w:pPr>
      <w:r>
        <w:t>Player turn ends</w:t>
      </w:r>
    </w:p>
    <w:p w14:paraId="0E0E7B12" w14:textId="6DA68CFA" w:rsidR="006816B3" w:rsidRDefault="006816B3" w:rsidP="006816B3">
      <w:pPr>
        <w:pStyle w:val="ListParagraph"/>
        <w:numPr>
          <w:ilvl w:val="1"/>
          <w:numId w:val="6"/>
        </w:numPr>
      </w:pPr>
      <w:r>
        <w:t>Turn counter reaches maximum</w:t>
      </w:r>
    </w:p>
    <w:p w14:paraId="297B338E" w14:textId="5CF5FA34" w:rsidR="006816B3" w:rsidRDefault="006816B3" w:rsidP="006816B3">
      <w:pPr>
        <w:pStyle w:val="ListParagraph"/>
        <w:numPr>
          <w:ilvl w:val="1"/>
          <w:numId w:val="6"/>
        </w:numPr>
      </w:pPr>
      <w:r>
        <w:t>Game ends</w:t>
      </w:r>
    </w:p>
    <w:p w14:paraId="638C723B" w14:textId="2A94537D" w:rsidR="006816B3" w:rsidRDefault="006816B3" w:rsidP="006816B3">
      <w:pPr>
        <w:pStyle w:val="ListParagraph"/>
        <w:numPr>
          <w:ilvl w:val="1"/>
          <w:numId w:val="6"/>
        </w:numPr>
      </w:pPr>
      <w:r>
        <w:t>Player scores are computed and presented</w:t>
      </w:r>
    </w:p>
    <w:p w14:paraId="35784A67" w14:textId="4F0187B3" w:rsidR="006816B3" w:rsidRDefault="006816B3" w:rsidP="006816B3">
      <w:pPr>
        <w:pStyle w:val="ListParagraph"/>
        <w:numPr>
          <w:ilvl w:val="1"/>
          <w:numId w:val="6"/>
        </w:numPr>
      </w:pPr>
      <w:r>
        <w:t>Player with the highest score is declared the winner</w:t>
      </w:r>
    </w:p>
    <w:p w14:paraId="08BFBE77" w14:textId="417ECBBA" w:rsidR="006816B3" w:rsidRDefault="006816B3" w:rsidP="006816B3">
      <w:pPr>
        <w:pStyle w:val="ListParagraph"/>
        <w:numPr>
          <w:ilvl w:val="0"/>
          <w:numId w:val="6"/>
        </w:numPr>
      </w:pPr>
      <w:r>
        <w:t>Use Case 5</w:t>
      </w:r>
    </w:p>
    <w:p w14:paraId="4C745FE0" w14:textId="315585A7" w:rsidR="006816B3" w:rsidRDefault="006816B3" w:rsidP="006816B3">
      <w:pPr>
        <w:pStyle w:val="ListParagraph"/>
        <w:numPr>
          <w:ilvl w:val="1"/>
          <w:numId w:val="6"/>
        </w:numPr>
      </w:pPr>
      <w:r>
        <w:t>Player starts turn</w:t>
      </w:r>
    </w:p>
    <w:p w14:paraId="3167DAAD" w14:textId="77777777" w:rsidR="006816B3" w:rsidRDefault="006816B3" w:rsidP="006816B3">
      <w:pPr>
        <w:pStyle w:val="ListParagraph"/>
        <w:numPr>
          <w:ilvl w:val="1"/>
          <w:numId w:val="6"/>
        </w:numPr>
      </w:pPr>
      <w:r>
        <w:t>Player rolls dice</w:t>
      </w:r>
    </w:p>
    <w:p w14:paraId="38F5310F" w14:textId="19AF16A4" w:rsidR="006816B3" w:rsidRDefault="006816B3" w:rsidP="006816B3">
      <w:pPr>
        <w:pStyle w:val="ListParagraph"/>
        <w:numPr>
          <w:ilvl w:val="1"/>
          <w:numId w:val="6"/>
        </w:numPr>
      </w:pPr>
      <w:r>
        <w:t>Player lands on a chance card tile</w:t>
      </w:r>
    </w:p>
    <w:p w14:paraId="6D044042" w14:textId="7A2B86BE" w:rsidR="006816B3" w:rsidRDefault="006816B3" w:rsidP="006816B3">
      <w:pPr>
        <w:pStyle w:val="ListParagraph"/>
        <w:numPr>
          <w:ilvl w:val="1"/>
          <w:numId w:val="6"/>
        </w:numPr>
      </w:pPr>
      <w:r>
        <w:t>Event on card is triggered on player</w:t>
      </w:r>
    </w:p>
    <w:p w14:paraId="72DD11F1" w14:textId="6C44FFA7" w:rsidR="006816B3" w:rsidRDefault="006816B3" w:rsidP="006816B3">
      <w:pPr>
        <w:pStyle w:val="ListParagraph"/>
        <w:numPr>
          <w:ilvl w:val="1"/>
          <w:numId w:val="6"/>
        </w:numPr>
      </w:pPr>
      <w:r>
        <w:t>Player is affected by event</w:t>
      </w:r>
    </w:p>
    <w:p w14:paraId="7AB281A9" w14:textId="63F1CAF0" w:rsidR="006816B3" w:rsidRDefault="006816B3" w:rsidP="006816B3">
      <w:pPr>
        <w:pStyle w:val="ListParagraph"/>
        <w:numPr>
          <w:ilvl w:val="1"/>
          <w:numId w:val="6"/>
        </w:numPr>
      </w:pPr>
      <w:r>
        <w:t>Player turn ends</w:t>
      </w:r>
    </w:p>
    <w:p w14:paraId="4C2D16C7" w14:textId="15C59CC5" w:rsidR="000F66DE" w:rsidRDefault="009567FE" w:rsidP="00765D4D">
      <w:pPr>
        <w:pStyle w:val="Heading1"/>
      </w:pPr>
      <w:r>
        <w:br w:type="page"/>
      </w:r>
      <w:bookmarkStart w:id="29" w:name="_Toc6848020"/>
      <w:r w:rsidR="00765D4D">
        <w:lastRenderedPageBreak/>
        <w:t>Meeting Minutes</w:t>
      </w:r>
      <w:bookmarkEnd w:id="29"/>
    </w:p>
    <w:p w14:paraId="10EB15B7" w14:textId="266BD2F3" w:rsidR="00765D4D" w:rsidRDefault="00765D4D" w:rsidP="00765D4D">
      <w:pPr>
        <w:pStyle w:val="Heading2"/>
      </w:pPr>
      <w:bookmarkStart w:id="30" w:name="_Toc6848021"/>
      <w:r>
        <w:t>02/09/2019 Meeting Minutes</w:t>
      </w:r>
      <w:bookmarkEnd w:id="30"/>
    </w:p>
    <w:p w14:paraId="1188685B" w14:textId="391827C0" w:rsidR="00CA623D" w:rsidRDefault="00CA623D" w:rsidP="00CA623D"/>
    <w:p w14:paraId="6EB9CF88" w14:textId="229830BA" w:rsidR="00CA623D" w:rsidRDefault="00CA623D" w:rsidP="00CA623D">
      <w:pPr>
        <w:pStyle w:val="ListParagraph"/>
        <w:numPr>
          <w:ilvl w:val="0"/>
          <w:numId w:val="3"/>
        </w:numPr>
      </w:pPr>
      <w:r>
        <w:t>Moderator: Sean Mitchell</w:t>
      </w:r>
    </w:p>
    <w:p w14:paraId="43921BEC" w14:textId="66225CCC" w:rsidR="00CA623D" w:rsidRDefault="00CA623D" w:rsidP="00CA623D">
      <w:pPr>
        <w:pStyle w:val="ListParagraph"/>
        <w:numPr>
          <w:ilvl w:val="0"/>
          <w:numId w:val="3"/>
        </w:numPr>
      </w:pPr>
      <w:r>
        <w:t>Time of meeting: 2 PM</w:t>
      </w:r>
    </w:p>
    <w:p w14:paraId="4F4EDD7E" w14:textId="17E27419" w:rsidR="00CA623D" w:rsidRDefault="00CA623D" w:rsidP="00CA623D">
      <w:pPr>
        <w:pStyle w:val="ListParagraph"/>
      </w:pPr>
    </w:p>
    <w:p w14:paraId="3369E407" w14:textId="406378C9" w:rsidR="00CA623D" w:rsidRDefault="00CA623D" w:rsidP="00CA623D">
      <w:pPr>
        <w:pStyle w:val="ListParagraph"/>
        <w:numPr>
          <w:ilvl w:val="0"/>
          <w:numId w:val="3"/>
        </w:numPr>
      </w:pPr>
      <w:r>
        <w:t>Discussion of goals</w:t>
      </w:r>
    </w:p>
    <w:p w14:paraId="5E42D100" w14:textId="77777777" w:rsidR="00CA623D" w:rsidRDefault="00CA623D" w:rsidP="00CA623D">
      <w:pPr>
        <w:pStyle w:val="ListParagraph"/>
      </w:pPr>
    </w:p>
    <w:p w14:paraId="431D834C" w14:textId="03969AF7" w:rsidR="00CA623D" w:rsidRDefault="00CA623D" w:rsidP="00CA623D">
      <w:pPr>
        <w:pStyle w:val="ListParagraph"/>
        <w:numPr>
          <w:ilvl w:val="1"/>
          <w:numId w:val="3"/>
        </w:numPr>
      </w:pPr>
      <w:r>
        <w:t>Map</w:t>
      </w:r>
    </w:p>
    <w:p w14:paraId="43C398B9" w14:textId="463E3AB9" w:rsidR="00CA623D" w:rsidRDefault="00CA623D" w:rsidP="00CA623D">
      <w:pPr>
        <w:pStyle w:val="ListParagraph"/>
        <w:numPr>
          <w:ilvl w:val="1"/>
          <w:numId w:val="3"/>
        </w:numPr>
      </w:pPr>
      <w:r>
        <w:t>Buy/Trade/Sell</w:t>
      </w:r>
    </w:p>
    <w:p w14:paraId="5C5F9755" w14:textId="3A9051BE" w:rsidR="00CA623D" w:rsidRDefault="00CA623D" w:rsidP="00CA623D">
      <w:pPr>
        <w:pStyle w:val="ListParagraph"/>
        <w:numPr>
          <w:ilvl w:val="1"/>
          <w:numId w:val="3"/>
        </w:numPr>
      </w:pPr>
      <w:r>
        <w:t>GU</w:t>
      </w:r>
      <w:r w:rsidR="00F3425E">
        <w:t>I</w:t>
      </w:r>
    </w:p>
    <w:p w14:paraId="182ABD3D" w14:textId="1ACA2C57" w:rsidR="00CA623D" w:rsidRDefault="00CA623D" w:rsidP="00CA623D">
      <w:pPr>
        <w:pStyle w:val="ListParagraph"/>
        <w:numPr>
          <w:ilvl w:val="1"/>
          <w:numId w:val="3"/>
        </w:numPr>
      </w:pPr>
      <w:r>
        <w:t>Multiplayer aspects</w:t>
      </w:r>
    </w:p>
    <w:p w14:paraId="5913C897" w14:textId="7B5F9724" w:rsidR="00CA623D" w:rsidRDefault="00CA623D" w:rsidP="00CA623D">
      <w:pPr>
        <w:pStyle w:val="ListParagraph"/>
        <w:numPr>
          <w:ilvl w:val="1"/>
          <w:numId w:val="3"/>
        </w:numPr>
      </w:pPr>
      <w:r>
        <w:t>Community chest and chance cards</w:t>
      </w:r>
    </w:p>
    <w:p w14:paraId="1D364B72" w14:textId="431BF944" w:rsidR="00CA623D" w:rsidRDefault="00CA623D" w:rsidP="00CA623D">
      <w:pPr>
        <w:pStyle w:val="ListParagraph"/>
        <w:numPr>
          <w:ilvl w:val="1"/>
          <w:numId w:val="3"/>
        </w:numPr>
      </w:pPr>
      <w:r>
        <w:t>Dice rolling</w:t>
      </w:r>
    </w:p>
    <w:p w14:paraId="23367774" w14:textId="6DD53CFA" w:rsidR="00CA623D" w:rsidRDefault="00CA623D" w:rsidP="00CA623D">
      <w:pPr>
        <w:pStyle w:val="ListParagraph"/>
        <w:numPr>
          <w:ilvl w:val="1"/>
          <w:numId w:val="3"/>
        </w:numPr>
      </w:pPr>
      <w:r>
        <w:t>Attributes of tiles</w:t>
      </w:r>
    </w:p>
    <w:p w14:paraId="28914400" w14:textId="1A4479F3" w:rsidR="00CA623D" w:rsidRDefault="00CA623D" w:rsidP="00CA623D">
      <w:pPr>
        <w:pStyle w:val="ListParagraph"/>
        <w:numPr>
          <w:ilvl w:val="1"/>
          <w:numId w:val="3"/>
        </w:numPr>
      </w:pPr>
      <w:r>
        <w:t>Networking?</w:t>
      </w:r>
    </w:p>
    <w:p w14:paraId="50072988" w14:textId="55DAE0ED" w:rsidR="00CA623D" w:rsidRDefault="00CA623D" w:rsidP="00CA623D">
      <w:pPr>
        <w:pStyle w:val="ListParagraph"/>
        <w:numPr>
          <w:ilvl w:val="1"/>
          <w:numId w:val="3"/>
        </w:numPr>
      </w:pPr>
      <w:r>
        <w:t>Player set time limit</w:t>
      </w:r>
    </w:p>
    <w:p w14:paraId="48F3CB6C" w14:textId="6728B686" w:rsidR="00CA623D" w:rsidRDefault="00CA623D" w:rsidP="00CA623D">
      <w:pPr>
        <w:pStyle w:val="ListParagraph"/>
        <w:numPr>
          <w:ilvl w:val="1"/>
          <w:numId w:val="3"/>
        </w:numPr>
      </w:pPr>
      <w:r>
        <w:t>Tile graphics</w:t>
      </w:r>
    </w:p>
    <w:p w14:paraId="672E3B5D" w14:textId="11AA62C4" w:rsidR="00CA623D" w:rsidRDefault="00CA623D" w:rsidP="00CA623D">
      <w:pPr>
        <w:pStyle w:val="ListParagraph"/>
        <w:numPr>
          <w:ilvl w:val="1"/>
          <w:numId w:val="3"/>
        </w:numPr>
      </w:pPr>
      <w:r>
        <w:t>Random tile locations?</w:t>
      </w:r>
    </w:p>
    <w:p w14:paraId="509BB0E0" w14:textId="280DB4BE" w:rsidR="00CA623D" w:rsidRDefault="00CA623D" w:rsidP="00CA623D">
      <w:pPr>
        <w:pStyle w:val="ListParagraph"/>
        <w:numPr>
          <w:ilvl w:val="1"/>
          <w:numId w:val="3"/>
        </w:numPr>
      </w:pPr>
      <w:r>
        <w:t>Tokens</w:t>
      </w:r>
    </w:p>
    <w:p w14:paraId="30DBB571" w14:textId="65013B56" w:rsidR="00CA623D" w:rsidRDefault="00CA623D" w:rsidP="00CA623D">
      <w:pPr>
        <w:pStyle w:val="ListParagraph"/>
        <w:numPr>
          <w:ilvl w:val="2"/>
          <w:numId w:val="3"/>
        </w:numPr>
      </w:pPr>
      <w:r>
        <w:t>Horse</w:t>
      </w:r>
    </w:p>
    <w:p w14:paraId="7B4E49AD" w14:textId="1810197B" w:rsidR="00CA623D" w:rsidRDefault="00CA623D" w:rsidP="00CA623D">
      <w:pPr>
        <w:pStyle w:val="ListParagraph"/>
        <w:numPr>
          <w:ilvl w:val="2"/>
          <w:numId w:val="3"/>
        </w:numPr>
      </w:pPr>
      <w:r>
        <w:t>Rocket</w:t>
      </w:r>
    </w:p>
    <w:p w14:paraId="3CAE3B95" w14:textId="0A4308E5" w:rsidR="00CA623D" w:rsidRDefault="00CA623D" w:rsidP="00CA623D">
      <w:pPr>
        <w:pStyle w:val="ListParagraph"/>
        <w:numPr>
          <w:ilvl w:val="2"/>
          <w:numId w:val="3"/>
        </w:numPr>
      </w:pPr>
      <w:r>
        <w:t>Laptop</w:t>
      </w:r>
    </w:p>
    <w:p w14:paraId="48B8F3EF" w14:textId="47FA6698" w:rsidR="00CA623D" w:rsidRDefault="00CA623D" w:rsidP="00CA623D">
      <w:pPr>
        <w:pStyle w:val="ListParagraph"/>
        <w:numPr>
          <w:ilvl w:val="2"/>
          <w:numId w:val="3"/>
        </w:numPr>
      </w:pPr>
      <w:r>
        <w:t>Fedora</w:t>
      </w:r>
    </w:p>
    <w:p w14:paraId="6C3EC17D" w14:textId="1139AD04" w:rsidR="00CA623D" w:rsidRDefault="00CA623D" w:rsidP="00CA623D">
      <w:pPr>
        <w:pStyle w:val="ListParagraph"/>
        <w:numPr>
          <w:ilvl w:val="2"/>
          <w:numId w:val="3"/>
        </w:numPr>
      </w:pPr>
      <w:r>
        <w:t>Glasses</w:t>
      </w:r>
    </w:p>
    <w:p w14:paraId="6CAF22C8" w14:textId="400018CB" w:rsidR="00CA623D" w:rsidRDefault="00CA623D" w:rsidP="00CA623D">
      <w:pPr>
        <w:pStyle w:val="ListParagraph"/>
        <w:numPr>
          <w:ilvl w:val="2"/>
          <w:numId w:val="3"/>
        </w:numPr>
      </w:pPr>
      <w:r>
        <w:t>Hoverboard</w:t>
      </w:r>
    </w:p>
    <w:p w14:paraId="5EC3FC62" w14:textId="3B5035C2" w:rsidR="00CA623D" w:rsidRDefault="00CA623D" w:rsidP="00CA623D">
      <w:pPr>
        <w:pStyle w:val="ListParagraph"/>
        <w:numPr>
          <w:ilvl w:val="2"/>
          <w:numId w:val="3"/>
        </w:numPr>
      </w:pPr>
      <w:r>
        <w:t>Beaker</w:t>
      </w:r>
    </w:p>
    <w:p w14:paraId="0F2B26A6" w14:textId="463E89D4" w:rsidR="00CA623D" w:rsidRDefault="00CA623D" w:rsidP="00CA623D">
      <w:pPr>
        <w:pStyle w:val="ListParagraph"/>
        <w:numPr>
          <w:ilvl w:val="1"/>
          <w:numId w:val="3"/>
        </w:numPr>
      </w:pPr>
      <w:r>
        <w:t>Use Cases</w:t>
      </w:r>
    </w:p>
    <w:p w14:paraId="683A5A7D" w14:textId="1C63C4D6" w:rsidR="00CA623D" w:rsidRDefault="00CA623D" w:rsidP="00CA623D">
      <w:pPr>
        <w:pStyle w:val="ListParagraph"/>
        <w:numPr>
          <w:ilvl w:val="2"/>
          <w:numId w:val="3"/>
        </w:numPr>
      </w:pPr>
      <w:r>
        <w:t>Winning</w:t>
      </w:r>
    </w:p>
    <w:p w14:paraId="3A82F5EC" w14:textId="3EEAEE20" w:rsidR="00CA623D" w:rsidRDefault="00CA623D" w:rsidP="00CA623D">
      <w:pPr>
        <w:pStyle w:val="ListParagraph"/>
        <w:numPr>
          <w:ilvl w:val="2"/>
          <w:numId w:val="3"/>
        </w:numPr>
      </w:pPr>
      <w:r>
        <w:t>Losing</w:t>
      </w:r>
    </w:p>
    <w:p w14:paraId="55BE1552" w14:textId="446CA804" w:rsidR="00CA623D" w:rsidRDefault="00CA623D" w:rsidP="00CA623D">
      <w:pPr>
        <w:pStyle w:val="ListParagraph"/>
        <w:numPr>
          <w:ilvl w:val="2"/>
          <w:numId w:val="3"/>
        </w:numPr>
      </w:pPr>
      <w:r>
        <w:t>What happens if a player drops out?</w:t>
      </w:r>
    </w:p>
    <w:p w14:paraId="177686E9" w14:textId="6A99A2B4" w:rsidR="00CA623D" w:rsidRDefault="00CA623D" w:rsidP="00CA623D">
      <w:pPr>
        <w:pStyle w:val="ListParagraph"/>
        <w:numPr>
          <w:ilvl w:val="2"/>
          <w:numId w:val="3"/>
        </w:numPr>
      </w:pPr>
      <w:r>
        <w:t>Surrender</w:t>
      </w:r>
    </w:p>
    <w:p w14:paraId="2303CEA6" w14:textId="5913B974" w:rsidR="00CA623D" w:rsidRDefault="00CA623D" w:rsidP="00CA623D">
      <w:pPr>
        <w:pStyle w:val="ListParagraph"/>
        <w:numPr>
          <w:ilvl w:val="2"/>
          <w:numId w:val="3"/>
        </w:numPr>
      </w:pPr>
      <w:r>
        <w:t>Networking</w:t>
      </w:r>
    </w:p>
    <w:p w14:paraId="64BE7FE3" w14:textId="3C32DBF7" w:rsidR="00CA623D" w:rsidRDefault="00CA623D" w:rsidP="00CA623D">
      <w:pPr>
        <w:pStyle w:val="ListParagraph"/>
        <w:numPr>
          <w:ilvl w:val="0"/>
          <w:numId w:val="3"/>
        </w:numPr>
      </w:pPr>
      <w:r>
        <w:t>Meeting ended at 3PM</w:t>
      </w:r>
    </w:p>
    <w:p w14:paraId="062D799C" w14:textId="30BBAE36" w:rsidR="00CA623D" w:rsidRDefault="00CA623D" w:rsidP="00CA623D">
      <w:pPr>
        <w:pStyle w:val="ListParagraph"/>
        <w:numPr>
          <w:ilvl w:val="0"/>
          <w:numId w:val="3"/>
        </w:numPr>
      </w:pPr>
      <w:r>
        <w:t>Next meeting at 1PM next week</w:t>
      </w:r>
    </w:p>
    <w:p w14:paraId="2B17146D" w14:textId="2F776607" w:rsidR="00353764" w:rsidRDefault="00353764">
      <w:r>
        <w:br w:type="page"/>
      </w:r>
    </w:p>
    <w:p w14:paraId="1291D883" w14:textId="15E0750A" w:rsidR="00353764" w:rsidRDefault="00353764" w:rsidP="00276518">
      <w:pPr>
        <w:pStyle w:val="Heading2"/>
      </w:pPr>
      <w:bookmarkStart w:id="31" w:name="_Toc6848022"/>
      <w:r>
        <w:lastRenderedPageBreak/>
        <w:t>02/15/2019 Meeting</w:t>
      </w:r>
      <w:r w:rsidR="00342B98">
        <w:t xml:space="preserve"> Minutes</w:t>
      </w:r>
      <w:bookmarkEnd w:id="31"/>
    </w:p>
    <w:p w14:paraId="654114E2" w14:textId="12739870" w:rsidR="00276518" w:rsidRDefault="00276518" w:rsidP="00276518"/>
    <w:p w14:paraId="77ABBE80" w14:textId="2C4A53B2" w:rsidR="00276518" w:rsidRDefault="00276518" w:rsidP="00276518">
      <w:pPr>
        <w:pStyle w:val="ListParagraph"/>
        <w:numPr>
          <w:ilvl w:val="0"/>
          <w:numId w:val="4"/>
        </w:numPr>
      </w:pPr>
      <w:r>
        <w:t>Moderator: Ansley</w:t>
      </w:r>
      <w:r w:rsidR="00717276">
        <w:t xml:space="preserve"> Solomon</w:t>
      </w:r>
    </w:p>
    <w:p w14:paraId="086B0409" w14:textId="05B88343" w:rsidR="00717276" w:rsidRDefault="00276518" w:rsidP="00717276">
      <w:pPr>
        <w:pStyle w:val="ListParagraph"/>
        <w:numPr>
          <w:ilvl w:val="0"/>
          <w:numId w:val="4"/>
        </w:numPr>
      </w:pPr>
      <w:r>
        <w:t>Time of meeting: 1</w:t>
      </w:r>
      <w:r w:rsidR="00717276">
        <w:t>PM</w:t>
      </w:r>
    </w:p>
    <w:p w14:paraId="129046E2" w14:textId="42C8E866" w:rsidR="00717276" w:rsidRDefault="00717276" w:rsidP="00EA5122">
      <w:pPr>
        <w:pStyle w:val="ListParagraph"/>
      </w:pPr>
    </w:p>
    <w:p w14:paraId="693C7947" w14:textId="1D6EB149" w:rsidR="00EA5122" w:rsidRDefault="00EA5122" w:rsidP="00EA5122">
      <w:pPr>
        <w:pStyle w:val="ListParagraph"/>
        <w:numPr>
          <w:ilvl w:val="0"/>
          <w:numId w:val="4"/>
        </w:numPr>
      </w:pPr>
      <w:r>
        <w:t>What has been added to GitHub since last week?</w:t>
      </w:r>
    </w:p>
    <w:p w14:paraId="7B1814C4" w14:textId="3F6B7114" w:rsidR="00EA5122" w:rsidRDefault="00EA5122" w:rsidP="00EA5122">
      <w:pPr>
        <w:pStyle w:val="ListParagraph"/>
        <w:numPr>
          <w:ilvl w:val="1"/>
          <w:numId w:val="4"/>
        </w:numPr>
      </w:pPr>
      <w:r>
        <w:t>Skeleton code</w:t>
      </w:r>
    </w:p>
    <w:p w14:paraId="17DDD313" w14:textId="5027FD5A" w:rsidR="00EA5122" w:rsidRDefault="00EA5122" w:rsidP="00EA5122">
      <w:pPr>
        <w:pStyle w:val="ListParagraph"/>
        <w:numPr>
          <w:ilvl w:val="1"/>
          <w:numId w:val="4"/>
        </w:numPr>
      </w:pPr>
      <w:r>
        <w:t>Token images and board tile images have been added – need to make background transparent</w:t>
      </w:r>
    </w:p>
    <w:p w14:paraId="292F37BE" w14:textId="10E687A2" w:rsidR="00EA5122" w:rsidRDefault="00EA5122" w:rsidP="00EA5122">
      <w:pPr>
        <w:pStyle w:val="ListParagraph"/>
        <w:numPr>
          <w:ilvl w:val="1"/>
          <w:numId w:val="4"/>
        </w:numPr>
      </w:pPr>
      <w:r>
        <w:t>Networking – someone runs it, it makes a host, it has a client handler class client connects to handler, add threads for each user</w:t>
      </w:r>
    </w:p>
    <w:p w14:paraId="76EE1DFA" w14:textId="6CA707E7" w:rsidR="00EA5122" w:rsidRDefault="00EA5122" w:rsidP="00EA5122">
      <w:pPr>
        <w:pStyle w:val="ListParagraph"/>
        <w:numPr>
          <w:ilvl w:val="0"/>
          <w:numId w:val="4"/>
        </w:numPr>
      </w:pPr>
      <w:r>
        <w:t>To Do:</w:t>
      </w:r>
    </w:p>
    <w:p w14:paraId="5EE711E4" w14:textId="74919A32" w:rsidR="00EA5122" w:rsidRDefault="00EA5122" w:rsidP="00EA5122">
      <w:pPr>
        <w:pStyle w:val="ListParagraph"/>
        <w:numPr>
          <w:ilvl w:val="1"/>
          <w:numId w:val="4"/>
        </w:numPr>
      </w:pPr>
      <w:r>
        <w:t>Cushion classes</w:t>
      </w:r>
    </w:p>
    <w:p w14:paraId="10D5626F" w14:textId="07A219E9" w:rsidR="00EA5122" w:rsidRDefault="00EA5122" w:rsidP="00EA5122">
      <w:pPr>
        <w:pStyle w:val="ListParagraph"/>
        <w:numPr>
          <w:ilvl w:val="1"/>
          <w:numId w:val="4"/>
        </w:numPr>
      </w:pPr>
      <w:r>
        <w:t>Turn timers</w:t>
      </w:r>
    </w:p>
    <w:p w14:paraId="1EE17720" w14:textId="4294EDCE" w:rsidR="00EA5122" w:rsidRDefault="00EA5122" w:rsidP="00EA5122">
      <w:pPr>
        <w:pStyle w:val="ListParagraph"/>
        <w:numPr>
          <w:ilvl w:val="1"/>
          <w:numId w:val="4"/>
        </w:numPr>
      </w:pPr>
      <w:r>
        <w:t>XML</w:t>
      </w:r>
    </w:p>
    <w:p w14:paraId="6673C310" w14:textId="28FDD6E2" w:rsidR="00EA5122" w:rsidRDefault="00EA5122" w:rsidP="00EA5122">
      <w:pPr>
        <w:pStyle w:val="ListParagraph"/>
        <w:numPr>
          <w:ilvl w:val="1"/>
          <w:numId w:val="4"/>
        </w:numPr>
      </w:pPr>
      <w:r>
        <w:t>Card Class</w:t>
      </w:r>
    </w:p>
    <w:p w14:paraId="2D295A12" w14:textId="6FF83A04" w:rsidR="00EA5122" w:rsidRDefault="00EA5122" w:rsidP="00EA5122">
      <w:pPr>
        <w:pStyle w:val="ListParagraph"/>
        <w:numPr>
          <w:ilvl w:val="1"/>
          <w:numId w:val="4"/>
        </w:numPr>
      </w:pPr>
      <w:r>
        <w:t>Board Class</w:t>
      </w:r>
    </w:p>
    <w:p w14:paraId="20D68B97" w14:textId="2E27715F" w:rsidR="00EA5122" w:rsidRDefault="00EA5122" w:rsidP="00EA5122">
      <w:pPr>
        <w:pStyle w:val="ListParagraph"/>
        <w:numPr>
          <w:ilvl w:val="1"/>
          <w:numId w:val="4"/>
        </w:numPr>
      </w:pPr>
      <w:r>
        <w:t>World Class</w:t>
      </w:r>
    </w:p>
    <w:p w14:paraId="3A352800" w14:textId="5D72AC94" w:rsidR="00EA5122" w:rsidRDefault="00EA5122" w:rsidP="00EA5122">
      <w:pPr>
        <w:pStyle w:val="ListParagraph"/>
        <w:numPr>
          <w:ilvl w:val="1"/>
          <w:numId w:val="4"/>
        </w:numPr>
      </w:pPr>
      <w:r>
        <w:t>Player Class</w:t>
      </w:r>
    </w:p>
    <w:p w14:paraId="1353A22E" w14:textId="725AF8BC" w:rsidR="00EA5122" w:rsidRDefault="00EA5122" w:rsidP="00EA5122">
      <w:pPr>
        <w:pStyle w:val="ListParagraph"/>
        <w:numPr>
          <w:ilvl w:val="1"/>
          <w:numId w:val="4"/>
        </w:numPr>
      </w:pPr>
      <w:r>
        <w:t>Driver Class</w:t>
      </w:r>
    </w:p>
    <w:p w14:paraId="2705293A" w14:textId="43F2EE74" w:rsidR="00EA5122" w:rsidRDefault="00EA5122" w:rsidP="00EA5122">
      <w:pPr>
        <w:pStyle w:val="ListParagraph"/>
        <w:numPr>
          <w:ilvl w:val="1"/>
          <w:numId w:val="4"/>
        </w:numPr>
      </w:pPr>
      <w:r>
        <w:t>Menu/options</w:t>
      </w:r>
    </w:p>
    <w:p w14:paraId="59B2ABE9" w14:textId="478FB86E" w:rsidR="00EA5122" w:rsidRDefault="00EA5122" w:rsidP="00EA5122">
      <w:pPr>
        <w:pStyle w:val="ListParagraph"/>
        <w:numPr>
          <w:ilvl w:val="1"/>
          <w:numId w:val="4"/>
        </w:numPr>
      </w:pPr>
      <w:r>
        <w:t>Display board</w:t>
      </w:r>
    </w:p>
    <w:p w14:paraId="6FA33AE9" w14:textId="35B545DC" w:rsidR="00EA5122" w:rsidRDefault="00EA5122" w:rsidP="00EA5122">
      <w:pPr>
        <w:pStyle w:val="ListParagraph"/>
        <w:numPr>
          <w:ilvl w:val="0"/>
          <w:numId w:val="4"/>
        </w:numPr>
      </w:pPr>
      <w:r>
        <w:t>Work Assignments</w:t>
      </w:r>
    </w:p>
    <w:p w14:paraId="0645D7AD" w14:textId="24A4F0E9" w:rsidR="00EA5122" w:rsidRDefault="00EA5122" w:rsidP="00EA5122">
      <w:pPr>
        <w:pStyle w:val="ListParagraph"/>
        <w:numPr>
          <w:ilvl w:val="1"/>
          <w:numId w:val="4"/>
        </w:numPr>
      </w:pPr>
      <w:r>
        <w:t>Ansley – Community chest and chance cards – Design images, list events, etc.</w:t>
      </w:r>
    </w:p>
    <w:p w14:paraId="66BADF94" w14:textId="10AE1C5B" w:rsidR="00EA5122" w:rsidRDefault="00EA5122" w:rsidP="00EA5122">
      <w:pPr>
        <w:pStyle w:val="ListParagraph"/>
        <w:numPr>
          <w:ilvl w:val="1"/>
          <w:numId w:val="4"/>
        </w:numPr>
      </w:pPr>
      <w:r>
        <w:t>Megan – Tile class, board class</w:t>
      </w:r>
    </w:p>
    <w:p w14:paraId="028280AA" w14:textId="2E5F807D" w:rsidR="00EA5122" w:rsidRDefault="00EA5122" w:rsidP="00EA5122">
      <w:pPr>
        <w:pStyle w:val="ListParagraph"/>
        <w:numPr>
          <w:ilvl w:val="1"/>
          <w:numId w:val="4"/>
        </w:numPr>
      </w:pPr>
      <w:r>
        <w:t>Sean – XML, networking stuff</w:t>
      </w:r>
    </w:p>
    <w:p w14:paraId="20D105BE" w14:textId="77777777" w:rsidR="00EA5122" w:rsidRDefault="00EA5122" w:rsidP="00EA5122">
      <w:pPr>
        <w:pStyle w:val="ListParagraph"/>
        <w:ind w:left="1440"/>
      </w:pPr>
    </w:p>
    <w:p w14:paraId="1ADFC272" w14:textId="5E2DEF29" w:rsidR="00717276" w:rsidRDefault="00717276" w:rsidP="00717276">
      <w:pPr>
        <w:pStyle w:val="ListParagraph"/>
        <w:numPr>
          <w:ilvl w:val="0"/>
          <w:numId w:val="4"/>
        </w:numPr>
      </w:pPr>
      <w:r>
        <w:t>End of meeting: 1:30PM</w:t>
      </w:r>
    </w:p>
    <w:p w14:paraId="66E48808" w14:textId="1FA54AE8" w:rsidR="00276518" w:rsidRDefault="00717276" w:rsidP="00EA5122">
      <w:pPr>
        <w:pStyle w:val="ListParagraph"/>
        <w:numPr>
          <w:ilvl w:val="0"/>
          <w:numId w:val="4"/>
        </w:numPr>
      </w:pPr>
      <w:r>
        <w:t>Next Meeting: 1PM on Friday next week</w:t>
      </w:r>
      <w:r w:rsidR="00276518">
        <w:br w:type="page"/>
      </w:r>
    </w:p>
    <w:p w14:paraId="0482B445" w14:textId="3AAFEF24" w:rsidR="00276518" w:rsidRDefault="00276518" w:rsidP="00276518">
      <w:pPr>
        <w:pStyle w:val="Heading2"/>
      </w:pPr>
      <w:bookmarkStart w:id="32" w:name="_Toc6848023"/>
      <w:r>
        <w:lastRenderedPageBreak/>
        <w:t>03/22/2019 Meeting</w:t>
      </w:r>
      <w:r w:rsidR="00342B98">
        <w:t xml:space="preserve"> Minutes</w:t>
      </w:r>
      <w:bookmarkEnd w:id="32"/>
    </w:p>
    <w:p w14:paraId="2E13CA46" w14:textId="4843B200" w:rsidR="002D0F67" w:rsidRDefault="002D0F67" w:rsidP="002D0F67"/>
    <w:p w14:paraId="68108A48" w14:textId="7B4ABA93" w:rsidR="002D0F67" w:rsidRDefault="002D0F67" w:rsidP="002D0F67">
      <w:pPr>
        <w:pStyle w:val="ListParagraph"/>
        <w:numPr>
          <w:ilvl w:val="0"/>
          <w:numId w:val="5"/>
        </w:numPr>
      </w:pPr>
      <w:r>
        <w:t>Moderator: Megan Haskins</w:t>
      </w:r>
    </w:p>
    <w:p w14:paraId="7CE49661" w14:textId="323B63FA" w:rsidR="002D0F67" w:rsidRDefault="002D0F67" w:rsidP="002D0F67">
      <w:pPr>
        <w:pStyle w:val="ListParagraph"/>
        <w:numPr>
          <w:ilvl w:val="0"/>
          <w:numId w:val="5"/>
        </w:numPr>
      </w:pPr>
      <w:r>
        <w:t xml:space="preserve">Start time: </w:t>
      </w:r>
      <w:r w:rsidR="00D1752E">
        <w:t>11 AM</w:t>
      </w:r>
    </w:p>
    <w:p w14:paraId="2B774364" w14:textId="37726E61" w:rsidR="00D1752E" w:rsidRDefault="00D1752E" w:rsidP="00D1752E">
      <w:pPr>
        <w:pStyle w:val="ListParagraph"/>
      </w:pPr>
    </w:p>
    <w:p w14:paraId="2C7C508F" w14:textId="20979EC4" w:rsidR="00D1752E" w:rsidRDefault="00D1752E" w:rsidP="00D1752E">
      <w:pPr>
        <w:pStyle w:val="ListParagraph"/>
        <w:numPr>
          <w:ilvl w:val="0"/>
          <w:numId w:val="5"/>
        </w:numPr>
      </w:pPr>
      <w:r>
        <w:t>Topics Discussed</w:t>
      </w:r>
    </w:p>
    <w:p w14:paraId="286E59EB" w14:textId="219733DC" w:rsidR="00D1752E" w:rsidRDefault="00D1752E" w:rsidP="00D1752E">
      <w:pPr>
        <w:pStyle w:val="ListParagraph"/>
        <w:numPr>
          <w:ilvl w:val="1"/>
          <w:numId w:val="5"/>
        </w:numPr>
      </w:pPr>
      <w:r>
        <w:t>Removing network code</w:t>
      </w:r>
    </w:p>
    <w:p w14:paraId="40AD32C6" w14:textId="4DE5B2D1" w:rsidR="00D1752E" w:rsidRDefault="00D1752E" w:rsidP="00D1752E">
      <w:pPr>
        <w:pStyle w:val="ListParagraph"/>
        <w:numPr>
          <w:ilvl w:val="1"/>
          <w:numId w:val="5"/>
        </w:numPr>
      </w:pPr>
      <w:r>
        <w:t>GUI</w:t>
      </w:r>
    </w:p>
    <w:p w14:paraId="0009D3F9" w14:textId="49EC0E97" w:rsidR="00D1752E" w:rsidRDefault="00D1752E" w:rsidP="00D1752E">
      <w:pPr>
        <w:pStyle w:val="ListParagraph"/>
        <w:numPr>
          <w:ilvl w:val="1"/>
          <w:numId w:val="5"/>
        </w:numPr>
      </w:pPr>
      <w:r>
        <w:t>XML cards</w:t>
      </w:r>
    </w:p>
    <w:p w14:paraId="7FF89F27" w14:textId="7832EDB5" w:rsidR="00D1752E" w:rsidRDefault="00D1752E" w:rsidP="00D1752E">
      <w:pPr>
        <w:pStyle w:val="ListParagraph"/>
        <w:numPr>
          <w:ilvl w:val="1"/>
          <w:numId w:val="5"/>
        </w:numPr>
      </w:pPr>
      <w:r>
        <w:t xml:space="preserve">What to place in </w:t>
      </w:r>
      <w:proofErr w:type="spellStart"/>
      <w:proofErr w:type="gramStart"/>
      <w:r>
        <w:t>powerpoint</w:t>
      </w:r>
      <w:proofErr w:type="spellEnd"/>
      <w:proofErr w:type="gramEnd"/>
    </w:p>
    <w:p w14:paraId="54D62B65" w14:textId="4A84B4F7" w:rsidR="00D1752E" w:rsidRDefault="00D1752E" w:rsidP="00D1752E">
      <w:pPr>
        <w:pStyle w:val="ListParagraph"/>
        <w:numPr>
          <w:ilvl w:val="1"/>
          <w:numId w:val="5"/>
        </w:numPr>
      </w:pPr>
      <w:r>
        <w:t>CRC cards</w:t>
      </w:r>
    </w:p>
    <w:p w14:paraId="601F5280" w14:textId="3823C26A" w:rsidR="00D1752E" w:rsidRDefault="00D1752E" w:rsidP="00D1752E">
      <w:pPr>
        <w:pStyle w:val="ListParagraph"/>
        <w:numPr>
          <w:ilvl w:val="1"/>
          <w:numId w:val="5"/>
        </w:numPr>
      </w:pPr>
      <w:r>
        <w:t>Utilities and Crosswalks</w:t>
      </w:r>
    </w:p>
    <w:p w14:paraId="4EE62D6E" w14:textId="1007D11C" w:rsidR="00D1752E" w:rsidRDefault="00D1752E" w:rsidP="00D1752E">
      <w:pPr>
        <w:pStyle w:val="ListParagraph"/>
        <w:numPr>
          <w:ilvl w:val="1"/>
          <w:numId w:val="5"/>
        </w:numPr>
      </w:pPr>
      <w:r>
        <w:t>looking over dice roller</w:t>
      </w:r>
    </w:p>
    <w:p w14:paraId="16EDCFE1" w14:textId="76B70BD1" w:rsidR="00D1752E" w:rsidRDefault="00D1752E" w:rsidP="00D1752E">
      <w:pPr>
        <w:pStyle w:val="ListParagraph"/>
        <w:numPr>
          <w:ilvl w:val="1"/>
          <w:numId w:val="5"/>
        </w:numPr>
      </w:pPr>
      <w:r>
        <w:t xml:space="preserve">Deciding to let people know if they decided to do more </w:t>
      </w:r>
      <w:r w:rsidR="00342B98">
        <w:t>them</w:t>
      </w:r>
      <w:r>
        <w:t xml:space="preserve"> their assigned work over spring break</w:t>
      </w:r>
    </w:p>
    <w:p w14:paraId="1B5A72E2" w14:textId="6FD3EF5A" w:rsidR="00D1752E" w:rsidRDefault="00342B98" w:rsidP="00D1752E">
      <w:pPr>
        <w:pStyle w:val="ListParagraph"/>
        <w:numPr>
          <w:ilvl w:val="0"/>
          <w:numId w:val="5"/>
        </w:numPr>
      </w:pPr>
      <w:r>
        <w:t>Division</w:t>
      </w:r>
      <w:r w:rsidR="00D1752E">
        <w:t xml:space="preserve"> of Labor:</w:t>
      </w:r>
    </w:p>
    <w:p w14:paraId="1907D2CB" w14:textId="5AA87321" w:rsidR="00D1752E" w:rsidRDefault="00D1752E" w:rsidP="00D1752E">
      <w:pPr>
        <w:pStyle w:val="ListParagraph"/>
        <w:numPr>
          <w:ilvl w:val="1"/>
          <w:numId w:val="5"/>
        </w:numPr>
      </w:pPr>
      <w:r>
        <w:t>Ansley - more XML</w:t>
      </w:r>
    </w:p>
    <w:p w14:paraId="0B55A6B0" w14:textId="0F88A628" w:rsidR="00D1752E" w:rsidRDefault="00D1752E" w:rsidP="00D1752E">
      <w:pPr>
        <w:pStyle w:val="ListParagraph"/>
        <w:numPr>
          <w:ilvl w:val="1"/>
          <w:numId w:val="5"/>
        </w:numPr>
      </w:pPr>
      <w:r>
        <w:t>Megan - GUI and diagrams</w:t>
      </w:r>
    </w:p>
    <w:p w14:paraId="085B10DF" w14:textId="1F0C3AB9" w:rsidR="00D1752E" w:rsidRDefault="00D1752E" w:rsidP="00D1752E">
      <w:pPr>
        <w:pStyle w:val="ListParagraph"/>
        <w:numPr>
          <w:ilvl w:val="1"/>
          <w:numId w:val="5"/>
        </w:numPr>
      </w:pPr>
      <w:r>
        <w:t>Sean - back end documentation</w:t>
      </w:r>
    </w:p>
    <w:p w14:paraId="3335855A" w14:textId="619D17B1" w:rsidR="0066153B" w:rsidRDefault="0066153B" w:rsidP="0066153B">
      <w:pPr>
        <w:pStyle w:val="ListParagraph"/>
        <w:numPr>
          <w:ilvl w:val="0"/>
          <w:numId w:val="5"/>
        </w:numPr>
      </w:pPr>
      <w:r>
        <w:t>End time: 11:30 AM</w:t>
      </w:r>
    </w:p>
    <w:p w14:paraId="62A2CFAB" w14:textId="6CD1BC9A" w:rsidR="0066153B" w:rsidRDefault="0066153B" w:rsidP="0066153B">
      <w:pPr>
        <w:pStyle w:val="ListParagraph"/>
        <w:numPr>
          <w:ilvl w:val="0"/>
          <w:numId w:val="5"/>
        </w:numPr>
      </w:pPr>
      <w:r>
        <w:t>No meeting next week (spring break)</w:t>
      </w:r>
    </w:p>
    <w:p w14:paraId="453D60AD" w14:textId="5EB299A6" w:rsidR="00A80275" w:rsidRDefault="00A80275">
      <w:r>
        <w:br w:type="page"/>
      </w:r>
    </w:p>
    <w:p w14:paraId="04BD561E" w14:textId="38CCBD3B" w:rsidR="00A80275" w:rsidRDefault="00A80275" w:rsidP="00A80275">
      <w:pPr>
        <w:pStyle w:val="Heading1"/>
      </w:pPr>
      <w:bookmarkStart w:id="33" w:name="_Toc6848024"/>
      <w:r>
        <w:lastRenderedPageBreak/>
        <w:t>Appendix</w:t>
      </w:r>
      <w:bookmarkEnd w:id="33"/>
    </w:p>
    <w:p w14:paraId="21846118" w14:textId="3DE05C2D" w:rsidR="00A80275" w:rsidRDefault="00A80275" w:rsidP="00A80275">
      <w:pPr>
        <w:pStyle w:val="Heading2"/>
      </w:pPr>
      <w:bookmarkStart w:id="34" w:name="_Toc6848025"/>
      <w:r>
        <w:t>Software Used</w:t>
      </w:r>
      <w:bookmarkEnd w:id="34"/>
    </w:p>
    <w:p w14:paraId="633D0755" w14:textId="591CA77E" w:rsidR="00A80275" w:rsidRDefault="00A80275" w:rsidP="00A80275">
      <w:pPr>
        <w:pStyle w:val="ListParagraph"/>
        <w:numPr>
          <w:ilvl w:val="0"/>
          <w:numId w:val="8"/>
        </w:numPr>
      </w:pPr>
      <w:proofErr w:type="spellStart"/>
      <w:r>
        <w:t>Netbeans</w:t>
      </w:r>
      <w:proofErr w:type="spellEnd"/>
      <w:r>
        <w:t xml:space="preserve"> 8.2</w:t>
      </w:r>
    </w:p>
    <w:p w14:paraId="3B5279CB" w14:textId="56FCFCBB" w:rsidR="00A80275" w:rsidRDefault="00A80275" w:rsidP="00A80275">
      <w:pPr>
        <w:pStyle w:val="ListParagraph"/>
        <w:numPr>
          <w:ilvl w:val="0"/>
          <w:numId w:val="8"/>
        </w:numPr>
      </w:pPr>
      <w:proofErr w:type="spellStart"/>
      <w:r>
        <w:t>StarUML</w:t>
      </w:r>
      <w:proofErr w:type="spellEnd"/>
    </w:p>
    <w:p w14:paraId="42786BC6" w14:textId="43C0F559" w:rsidR="00BF3A2F" w:rsidRDefault="00BF3A2F" w:rsidP="00A80275">
      <w:pPr>
        <w:pStyle w:val="ListParagraph"/>
        <w:numPr>
          <w:ilvl w:val="0"/>
          <w:numId w:val="8"/>
        </w:numPr>
      </w:pPr>
      <w:r>
        <w:t>Git</w:t>
      </w:r>
    </w:p>
    <w:p w14:paraId="5C91234F" w14:textId="23B1D33E" w:rsidR="00BF3A2F" w:rsidRPr="00A80275" w:rsidRDefault="00BF3A2F" w:rsidP="00A80275">
      <w:pPr>
        <w:pStyle w:val="ListParagraph"/>
        <w:numPr>
          <w:ilvl w:val="0"/>
          <w:numId w:val="8"/>
        </w:numPr>
      </w:pPr>
      <w:r>
        <w:t>GroupMe</w:t>
      </w:r>
    </w:p>
    <w:p w14:paraId="47596150" w14:textId="3CDBEDED" w:rsidR="00A80275" w:rsidRDefault="00A80275" w:rsidP="00A80275">
      <w:pPr>
        <w:pStyle w:val="Heading2"/>
      </w:pPr>
      <w:bookmarkStart w:id="35" w:name="_Toc6848026"/>
      <w:r>
        <w:t>GitHub link</w:t>
      </w:r>
      <w:bookmarkEnd w:id="35"/>
    </w:p>
    <w:p w14:paraId="5C438120" w14:textId="18146072" w:rsidR="00A80275" w:rsidRPr="00A80275" w:rsidRDefault="00A80275" w:rsidP="00A80275">
      <w:pPr>
        <w:pStyle w:val="ListParagraph"/>
        <w:numPr>
          <w:ilvl w:val="0"/>
          <w:numId w:val="7"/>
        </w:numPr>
      </w:pPr>
      <w:r w:rsidRPr="00A80275">
        <w:t>https://github.com/SeanMitchell1994/CS321_SP2019</w:t>
      </w:r>
    </w:p>
    <w:p w14:paraId="000272DB" w14:textId="77777777" w:rsidR="00A80275" w:rsidRPr="00A80275" w:rsidRDefault="00A80275" w:rsidP="00A8027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5D4D" w:rsidRPr="00765D4D" w14:paraId="2AA3BF86" w14:textId="77777777" w:rsidTr="00765D4D">
        <w:trPr>
          <w:tblCellSpacing w:w="15" w:type="dxa"/>
        </w:trPr>
        <w:tc>
          <w:tcPr>
            <w:tcW w:w="0" w:type="auto"/>
            <w:vAlign w:val="center"/>
            <w:hideMark/>
          </w:tcPr>
          <w:p w14:paraId="47873FB4" w14:textId="77777777" w:rsidR="00765D4D" w:rsidRPr="00765D4D" w:rsidRDefault="00765D4D" w:rsidP="00765D4D">
            <w:pPr>
              <w:rPr>
                <w:rFonts w:ascii="Times New Roman" w:eastAsia="Times New Roman" w:hAnsi="Times New Roman" w:cs="Times New Roman"/>
                <w:sz w:val="20"/>
                <w:szCs w:val="20"/>
              </w:rPr>
            </w:pPr>
          </w:p>
        </w:tc>
      </w:tr>
    </w:tbl>
    <w:p w14:paraId="66F73711"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p w14:paraId="2893D750"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p w14:paraId="26C9A14E"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p w14:paraId="760A1407" w14:textId="77777777" w:rsidR="00765D4D" w:rsidRPr="00765D4D" w:rsidRDefault="00765D4D" w:rsidP="00CA623D">
      <w:pPr>
        <w:spacing w:after="0" w:line="240" w:lineRule="auto"/>
        <w:ind w:left="1350"/>
        <w:rPr>
          <w:rFonts w:ascii="Times New Roman" w:eastAsia="Times New Roman" w:hAnsi="Times New Roman" w:cs="Times New Roman"/>
          <w:vanish/>
          <w:sz w:val="24"/>
          <w:szCs w:val="24"/>
        </w:rPr>
      </w:pPr>
    </w:p>
    <w:p w14:paraId="1D1AA57E"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p w14:paraId="2AEC3845" w14:textId="77777777" w:rsidR="00765D4D" w:rsidRPr="00765D4D" w:rsidRDefault="00765D4D" w:rsidP="00765D4D">
      <w:pPr>
        <w:spacing w:after="0" w:line="240" w:lineRule="auto"/>
        <w:rPr>
          <w:rFonts w:ascii="Times New Roman" w:eastAsia="Times New Roman" w:hAnsi="Times New Roman" w:cs="Times New Roman"/>
          <w:vanish/>
          <w:sz w:val="24"/>
          <w:szCs w:val="24"/>
        </w:rPr>
      </w:pPr>
    </w:p>
    <w:sectPr w:rsidR="00765D4D" w:rsidRPr="00765D4D" w:rsidSect="004F5B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A5920" w14:textId="77777777" w:rsidR="00836B45" w:rsidRDefault="00836B45" w:rsidP="002770A0">
      <w:pPr>
        <w:spacing w:after="0" w:line="240" w:lineRule="auto"/>
      </w:pPr>
      <w:r>
        <w:separator/>
      </w:r>
    </w:p>
  </w:endnote>
  <w:endnote w:type="continuationSeparator" w:id="0">
    <w:p w14:paraId="5CCE72A3" w14:textId="77777777" w:rsidR="00836B45" w:rsidRDefault="00836B45" w:rsidP="0027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E708C" w14:textId="32315DB4" w:rsidR="0050397E" w:rsidRDefault="0050397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AE49CFB" wp14:editId="1F6713D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A2BEE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4D8FB" w14:textId="77777777" w:rsidR="00836B45" w:rsidRDefault="00836B45" w:rsidP="002770A0">
      <w:pPr>
        <w:spacing w:after="0" w:line="240" w:lineRule="auto"/>
      </w:pPr>
      <w:r>
        <w:separator/>
      </w:r>
    </w:p>
  </w:footnote>
  <w:footnote w:type="continuationSeparator" w:id="0">
    <w:p w14:paraId="3F4C39ED" w14:textId="77777777" w:rsidR="00836B45" w:rsidRDefault="00836B45" w:rsidP="0027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CCF7" w14:textId="2DED660A" w:rsidR="002C5E57" w:rsidRDefault="002C5E57">
    <w:pPr>
      <w:spacing w:line="264" w:lineRule="auto"/>
    </w:pPr>
    <w:r>
      <w:rPr>
        <w:noProof/>
        <w:color w:val="000000"/>
      </w:rPr>
      <mc:AlternateContent>
        <mc:Choice Requires="wps">
          <w:drawing>
            <wp:anchor distT="0" distB="0" distL="114300" distR="114300" simplePos="0" relativeHeight="251661312" behindDoc="0" locked="0" layoutInCell="1" allowOverlap="1" wp14:anchorId="578B07E2" wp14:editId="0BBA460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889F7E"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C164CD2A0C7C4270A10E85506160384F"/>
        </w:placeholder>
        <w:dataBinding w:prefixMappings="xmlns:ns0='http://schemas.openxmlformats.org/package/2006/metadata/core-properties' xmlns:ns1='http://purl.org/dc/elements/1.1/'" w:xpath="/ns0:coreProperties[1]/ns1:title[1]" w:storeItemID="{6C3C8BC8-F283-45AE-878A-BAB7291924A1}"/>
        <w:text/>
      </w:sdtPr>
      <w:sdtEndPr/>
      <w:sdtContent>
        <w:r w:rsidRPr="002C5E57">
          <w:rPr>
            <w:color w:val="4472C4" w:themeColor="accent1"/>
            <w:sz w:val="20"/>
            <w:szCs w:val="20"/>
          </w:rPr>
          <w:t xml:space="preserve">CS 321-02 Final Project – UAH </w:t>
        </w:r>
        <w:r>
          <w:rPr>
            <w:color w:val="4472C4" w:themeColor="accent1"/>
            <w:sz w:val="20"/>
            <w:szCs w:val="20"/>
          </w:rPr>
          <w:t>M</w:t>
        </w:r>
        <w:r w:rsidRPr="002C5E57">
          <w:rPr>
            <w:color w:val="4472C4" w:themeColor="accent1"/>
            <w:sz w:val="20"/>
            <w:szCs w:val="20"/>
          </w:rPr>
          <w:t>onopoly</w:t>
        </w:r>
      </w:sdtContent>
    </w:sdt>
  </w:p>
  <w:p w14:paraId="64ABD279" w14:textId="77777777" w:rsidR="0050397E" w:rsidRDefault="00503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3EF2"/>
    <w:multiLevelType w:val="hybridMultilevel"/>
    <w:tmpl w:val="1E120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E7430"/>
    <w:multiLevelType w:val="hybridMultilevel"/>
    <w:tmpl w:val="5F70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E58E4"/>
    <w:multiLevelType w:val="hybridMultilevel"/>
    <w:tmpl w:val="E6FCE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14952"/>
    <w:multiLevelType w:val="multilevel"/>
    <w:tmpl w:val="2036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D6522"/>
    <w:multiLevelType w:val="hybridMultilevel"/>
    <w:tmpl w:val="0B448754"/>
    <w:lvl w:ilvl="0" w:tplc="04090001">
      <w:start w:val="1"/>
      <w:numFmt w:val="bullet"/>
      <w:lvlText w:val=""/>
      <w:lvlJc w:val="left"/>
      <w:pPr>
        <w:ind w:left="720" w:hanging="360"/>
      </w:pPr>
      <w:rPr>
        <w:rFonts w:ascii="Symbol" w:hAnsi="Symbol" w:hint="default"/>
      </w:rPr>
    </w:lvl>
    <w:lvl w:ilvl="1" w:tplc="2828E738">
      <w:numFmt w:val="bullet"/>
      <w:lvlText w:val="-"/>
      <w:lvlJc w:val="left"/>
      <w:pPr>
        <w:ind w:left="1440" w:hanging="360"/>
      </w:pPr>
      <w:rPr>
        <w:rFonts w:ascii="Times New Roman" w:eastAsia="Times New Roman"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55831"/>
    <w:multiLevelType w:val="hybridMultilevel"/>
    <w:tmpl w:val="3EAE0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373B4"/>
    <w:multiLevelType w:val="hybridMultilevel"/>
    <w:tmpl w:val="213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A7815"/>
    <w:multiLevelType w:val="hybridMultilevel"/>
    <w:tmpl w:val="1C6A8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0"/>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67"/>
    <w:rsid w:val="00034474"/>
    <w:rsid w:val="000F66DE"/>
    <w:rsid w:val="00145418"/>
    <w:rsid w:val="001D6ADC"/>
    <w:rsid w:val="00276518"/>
    <w:rsid w:val="002770A0"/>
    <w:rsid w:val="002C5E57"/>
    <w:rsid w:val="002D0F67"/>
    <w:rsid w:val="002D47C2"/>
    <w:rsid w:val="00342B98"/>
    <w:rsid w:val="00353764"/>
    <w:rsid w:val="0041749C"/>
    <w:rsid w:val="00484E8B"/>
    <w:rsid w:val="004F5B67"/>
    <w:rsid w:val="0050397E"/>
    <w:rsid w:val="00552320"/>
    <w:rsid w:val="005A3D2C"/>
    <w:rsid w:val="005E1845"/>
    <w:rsid w:val="00613077"/>
    <w:rsid w:val="00615E9F"/>
    <w:rsid w:val="00646FDA"/>
    <w:rsid w:val="0066153B"/>
    <w:rsid w:val="006816B3"/>
    <w:rsid w:val="0068600E"/>
    <w:rsid w:val="00717276"/>
    <w:rsid w:val="00742270"/>
    <w:rsid w:val="00765D4D"/>
    <w:rsid w:val="007E5568"/>
    <w:rsid w:val="00814D40"/>
    <w:rsid w:val="008201FB"/>
    <w:rsid w:val="00836B45"/>
    <w:rsid w:val="00915F98"/>
    <w:rsid w:val="009367D1"/>
    <w:rsid w:val="009567FE"/>
    <w:rsid w:val="009C5CDA"/>
    <w:rsid w:val="009F6C71"/>
    <w:rsid w:val="00A11ED5"/>
    <w:rsid w:val="00A143FD"/>
    <w:rsid w:val="00A173A4"/>
    <w:rsid w:val="00A80275"/>
    <w:rsid w:val="00AD3325"/>
    <w:rsid w:val="00B10F3F"/>
    <w:rsid w:val="00B161F1"/>
    <w:rsid w:val="00BF3A2F"/>
    <w:rsid w:val="00C20E1C"/>
    <w:rsid w:val="00CA623D"/>
    <w:rsid w:val="00D044B4"/>
    <w:rsid w:val="00D1752E"/>
    <w:rsid w:val="00D44D3B"/>
    <w:rsid w:val="00E3233F"/>
    <w:rsid w:val="00E4707B"/>
    <w:rsid w:val="00EA5122"/>
    <w:rsid w:val="00F3425E"/>
    <w:rsid w:val="00FB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8041"/>
  <w15:chartTrackingRefBased/>
  <w15:docId w15:val="{74C0A9D8-E883-44F3-B34D-67BA4496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D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B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5B67"/>
    <w:pPr>
      <w:outlineLvl w:val="9"/>
    </w:pPr>
  </w:style>
  <w:style w:type="paragraph" w:styleId="TOC2">
    <w:name w:val="toc 2"/>
    <w:basedOn w:val="Normal"/>
    <w:next w:val="Normal"/>
    <w:autoRedefine/>
    <w:uiPriority w:val="39"/>
    <w:unhideWhenUsed/>
    <w:rsid w:val="004F5B67"/>
    <w:pPr>
      <w:spacing w:after="100"/>
      <w:ind w:left="220"/>
    </w:pPr>
    <w:rPr>
      <w:rFonts w:eastAsiaTheme="minorEastAsia" w:cs="Times New Roman"/>
    </w:rPr>
  </w:style>
  <w:style w:type="paragraph" w:styleId="TOC1">
    <w:name w:val="toc 1"/>
    <w:basedOn w:val="Normal"/>
    <w:next w:val="Normal"/>
    <w:autoRedefine/>
    <w:uiPriority w:val="39"/>
    <w:unhideWhenUsed/>
    <w:rsid w:val="004F5B67"/>
    <w:pPr>
      <w:spacing w:after="100"/>
    </w:pPr>
    <w:rPr>
      <w:rFonts w:eastAsiaTheme="minorEastAsia" w:cs="Times New Roman"/>
    </w:rPr>
  </w:style>
  <w:style w:type="paragraph" w:styleId="TOC3">
    <w:name w:val="toc 3"/>
    <w:basedOn w:val="Normal"/>
    <w:next w:val="Normal"/>
    <w:autoRedefine/>
    <w:uiPriority w:val="39"/>
    <w:unhideWhenUsed/>
    <w:rsid w:val="004F5B67"/>
    <w:pPr>
      <w:spacing w:after="100"/>
      <w:ind w:left="440"/>
    </w:pPr>
    <w:rPr>
      <w:rFonts w:eastAsiaTheme="minorEastAsia" w:cs="Times New Roman"/>
    </w:rPr>
  </w:style>
  <w:style w:type="character" w:styleId="Hyperlink">
    <w:name w:val="Hyperlink"/>
    <w:basedOn w:val="DefaultParagraphFont"/>
    <w:uiPriority w:val="99"/>
    <w:unhideWhenUsed/>
    <w:rsid w:val="004F5B67"/>
    <w:rPr>
      <w:color w:val="0563C1" w:themeColor="hyperlink"/>
      <w:u w:val="single"/>
    </w:rPr>
  </w:style>
  <w:style w:type="character" w:customStyle="1" w:styleId="Heading2Char">
    <w:name w:val="Heading 2 Char"/>
    <w:basedOn w:val="DefaultParagraphFont"/>
    <w:link w:val="Heading2"/>
    <w:uiPriority w:val="9"/>
    <w:rsid w:val="004F5B6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F5B67"/>
    <w:pPr>
      <w:spacing w:after="0" w:line="240" w:lineRule="auto"/>
    </w:pPr>
    <w:rPr>
      <w:rFonts w:eastAsiaTheme="minorEastAsia"/>
    </w:rPr>
  </w:style>
  <w:style w:type="character" w:customStyle="1" w:styleId="NoSpacingChar">
    <w:name w:val="No Spacing Char"/>
    <w:basedOn w:val="DefaultParagraphFont"/>
    <w:link w:val="NoSpacing"/>
    <w:uiPriority w:val="1"/>
    <w:rsid w:val="004F5B67"/>
    <w:rPr>
      <w:rFonts w:eastAsiaTheme="minorEastAsia"/>
    </w:rPr>
  </w:style>
  <w:style w:type="paragraph" w:styleId="Title">
    <w:name w:val="Title"/>
    <w:basedOn w:val="Normal"/>
    <w:next w:val="Normal"/>
    <w:link w:val="TitleChar"/>
    <w:uiPriority w:val="10"/>
    <w:qFormat/>
    <w:rsid w:val="004F5B6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F5B6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F5B6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F5B67"/>
    <w:rPr>
      <w:rFonts w:eastAsiaTheme="minorEastAsia" w:cs="Times New Roman"/>
      <w:color w:val="5A5A5A" w:themeColor="text1" w:themeTint="A5"/>
      <w:spacing w:val="15"/>
    </w:rPr>
  </w:style>
  <w:style w:type="table" w:styleId="TableGrid">
    <w:name w:val="Table Grid"/>
    <w:basedOn w:val="TableNormal"/>
    <w:uiPriority w:val="39"/>
    <w:rsid w:val="00686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A0"/>
  </w:style>
  <w:style w:type="paragraph" w:styleId="Footer">
    <w:name w:val="footer"/>
    <w:basedOn w:val="Normal"/>
    <w:link w:val="FooterChar"/>
    <w:uiPriority w:val="99"/>
    <w:unhideWhenUsed/>
    <w:rsid w:val="0027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A0"/>
  </w:style>
  <w:style w:type="paragraph" w:styleId="BalloonText">
    <w:name w:val="Balloon Text"/>
    <w:basedOn w:val="Normal"/>
    <w:link w:val="BalloonTextChar"/>
    <w:uiPriority w:val="99"/>
    <w:semiHidden/>
    <w:unhideWhenUsed/>
    <w:rsid w:val="00D04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4B4"/>
    <w:rPr>
      <w:rFonts w:ascii="Segoe UI" w:hAnsi="Segoe UI" w:cs="Segoe UI"/>
      <w:sz w:val="18"/>
      <w:szCs w:val="18"/>
    </w:rPr>
  </w:style>
  <w:style w:type="paragraph" w:styleId="ListParagraph">
    <w:name w:val="List Paragraph"/>
    <w:basedOn w:val="Normal"/>
    <w:uiPriority w:val="34"/>
    <w:qFormat/>
    <w:rsid w:val="00765D4D"/>
    <w:pPr>
      <w:ind w:left="720"/>
      <w:contextualSpacing/>
    </w:pPr>
  </w:style>
  <w:style w:type="character" w:customStyle="1" w:styleId="Heading3Char">
    <w:name w:val="Heading 3 Char"/>
    <w:basedOn w:val="DefaultParagraphFont"/>
    <w:link w:val="Heading3"/>
    <w:uiPriority w:val="9"/>
    <w:rsid w:val="00814D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121224">
      <w:bodyDiv w:val="1"/>
      <w:marLeft w:val="0"/>
      <w:marRight w:val="0"/>
      <w:marTop w:val="0"/>
      <w:marBottom w:val="0"/>
      <w:divBdr>
        <w:top w:val="none" w:sz="0" w:space="0" w:color="auto"/>
        <w:left w:val="none" w:sz="0" w:space="0" w:color="auto"/>
        <w:bottom w:val="none" w:sz="0" w:space="0" w:color="auto"/>
        <w:right w:val="none" w:sz="0" w:space="0" w:color="auto"/>
      </w:divBdr>
    </w:div>
    <w:div w:id="183163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64CD2A0C7C4270A10E85506160384F"/>
        <w:category>
          <w:name w:val="General"/>
          <w:gallery w:val="placeholder"/>
        </w:category>
        <w:types>
          <w:type w:val="bbPlcHdr"/>
        </w:types>
        <w:behaviors>
          <w:behavior w:val="content"/>
        </w:behaviors>
        <w:guid w:val="{86DFDBB0-FEDE-4581-8092-99973873B38F}"/>
      </w:docPartPr>
      <w:docPartBody>
        <w:p w:rsidR="00E25A51" w:rsidRDefault="00982915" w:rsidP="00982915">
          <w:pPr>
            <w:pStyle w:val="C164CD2A0C7C4270A10E85506160384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7A"/>
    <w:rsid w:val="002E1F27"/>
    <w:rsid w:val="0056087A"/>
    <w:rsid w:val="007E1188"/>
    <w:rsid w:val="00982915"/>
    <w:rsid w:val="00E2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2D745EB4454814A16A6792A51429C6">
    <w:name w:val="462D745EB4454814A16A6792A51429C6"/>
    <w:rsid w:val="0056087A"/>
  </w:style>
  <w:style w:type="paragraph" w:customStyle="1" w:styleId="C164CD2A0C7C4270A10E85506160384F">
    <w:name w:val="C164CD2A0C7C4270A10E85506160384F"/>
    <w:rsid w:val="00982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A38FE-55E0-40A0-AF02-64B0CD53C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12</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UAH Monopoly</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321-02 Final Project – UAH Monopoly</dc:title>
  <dc:subject/>
  <dc:creator>Sean Mitchell, Megan Haskins, and Ansley Solomon</dc:creator>
  <cp:keywords/>
  <dc:description/>
  <cp:lastModifiedBy>Sean</cp:lastModifiedBy>
  <cp:revision>31</cp:revision>
  <dcterms:created xsi:type="dcterms:W3CDTF">2019-04-06T16:03:00Z</dcterms:created>
  <dcterms:modified xsi:type="dcterms:W3CDTF">2019-04-23T02:31:00Z</dcterms:modified>
</cp:coreProperties>
</file>